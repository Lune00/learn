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3CFC7E95" w:rsidR="00924F5F" w:rsidRPr="00271703" w:rsidRDefault="00271703" w:rsidP="00401B0B">
      <w:pPr>
        <w:pStyle w:val="Titre"/>
        <w:rPr>
          <w:noProof/>
          <w:sz w:val="56"/>
          <w:lang w:val="fr-FR"/>
        </w:rPr>
      </w:pPr>
      <w:r w:rsidRPr="00271703">
        <w:rPr>
          <w:sz w:val="56"/>
          <w:lang w:val="fr-FR"/>
        </w:rPr>
        <w:t>Créer un formulaire HTML</w:t>
      </w:r>
    </w:p>
    <w:p w14:paraId="2E71015A" w14:textId="5874A2DB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71703">
        <w:rPr>
          <w:lang w:val="fr-FR"/>
        </w:rPr>
        <w:t xml:space="preserve"> </w:t>
      </w:r>
      <w:r>
        <w:rPr>
          <w:lang w:val="fr-FR"/>
        </w:rPr>
        <w:t xml:space="preserve">du </w:t>
      </w:r>
      <w:r w:rsidR="004E584B">
        <w:rPr>
          <w:lang w:val="fr-FR"/>
        </w:rPr>
        <w:t>M</w:t>
      </w:r>
      <w:r>
        <w:rPr>
          <w:lang w:val="fr-FR"/>
        </w:rPr>
        <w:t xml:space="preserve">odule </w:t>
      </w:r>
      <w:r w:rsidR="00271703">
        <w:rPr>
          <w:lang w:val="fr-FR"/>
        </w:rPr>
        <w:t>03</w:t>
      </w:r>
      <w:r w:rsidR="004E584B">
        <w:rPr>
          <w:lang w:val="fr-FR"/>
        </w:rPr>
        <w:t xml:space="preserve"> – Les formulaires HTML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3F19C1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723B1318" w:rsidR="00924F5F" w:rsidRPr="00C62D79" w:rsidRDefault="00924F5F" w:rsidP="0002014C">
            <w:pPr>
              <w:pStyle w:val="TPnormal"/>
            </w:pPr>
            <w:r>
              <w:t xml:space="preserve">Avant de démarrer ce TP, il convient d’avoir </w:t>
            </w:r>
            <w:r w:rsidR="008B220B">
              <w:t>suivi les cours des</w:t>
            </w:r>
            <w:r>
              <w:t xml:space="preserve"> modules </w:t>
            </w:r>
            <w:r w:rsidR="00AB22DE">
              <w:t>2</w:t>
            </w:r>
            <w:r w:rsidR="00271703">
              <w:t xml:space="preserve"> </w:t>
            </w:r>
            <w:r w:rsidR="0002014C">
              <w:t>et</w:t>
            </w:r>
            <w:r w:rsidR="00271703">
              <w:t xml:space="preserve"> 3</w:t>
            </w:r>
            <w:r w:rsidR="0002014C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77ACE90E" w:rsidR="00924F5F" w:rsidRPr="00C62D79" w:rsidRDefault="00AB22DE" w:rsidP="0002014C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4E584B">
              <w:rPr>
                <w:lang w:val="fr-FR"/>
              </w:rPr>
              <w:t xml:space="preserve"> </w:t>
            </w:r>
            <w:r w:rsidR="000034A2">
              <w:rPr>
                <w:lang w:val="fr-FR"/>
              </w:rPr>
              <w:t>à 2 heures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6062EDE6" w14:textId="0200ECF6" w:rsidR="00AB22DE" w:rsidRDefault="002710F1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 xml:space="preserve">Mettre en place le formulaire suivant : </w:t>
      </w:r>
    </w:p>
    <w:p w14:paraId="218A3E04" w14:textId="77777777" w:rsidR="00BD3A48" w:rsidRDefault="00BD3A48">
      <w:pPr>
        <w:rPr>
          <w:sz w:val="22"/>
          <w:lang w:val="fr-FR" w:eastAsia="fr-FR"/>
        </w:rPr>
      </w:pPr>
    </w:p>
    <w:p w14:paraId="30DD1B4F" w14:textId="2032A9F7" w:rsidR="00B9283E" w:rsidRDefault="0065081C" w:rsidP="00FF7835">
      <w:pPr>
        <w:jc w:val="center"/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52AF2858" wp14:editId="139BF17D">
            <wp:extent cx="4900085" cy="4183743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F589" w14:textId="77777777" w:rsidR="00BD3A48" w:rsidRDefault="00BD3A48">
      <w:pPr>
        <w:rPr>
          <w:sz w:val="22"/>
          <w:lang w:val="fr-FR" w:eastAsia="fr-FR"/>
        </w:rPr>
      </w:pPr>
    </w:p>
    <w:p w14:paraId="23A001F3" w14:textId="46C004A9" w:rsidR="005D401C" w:rsidRDefault="005D401C" w:rsidP="005D401C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Comme nous n’avons pas encore vu les CSS pour disposer correctement les éléments</w:t>
      </w:r>
      <w:r w:rsidR="00DD6B84">
        <w:rPr>
          <w:sz w:val="22"/>
          <w:lang w:val="fr-FR" w:eastAsia="fr-FR"/>
        </w:rPr>
        <w:t>.</w:t>
      </w:r>
      <w:r>
        <w:rPr>
          <w:sz w:val="22"/>
          <w:lang w:val="fr-FR" w:eastAsia="fr-FR"/>
        </w:rPr>
        <w:t xml:space="preserve"> </w:t>
      </w:r>
      <w:r w:rsidR="00DD6B84">
        <w:rPr>
          <w:sz w:val="22"/>
          <w:lang w:val="fr-FR" w:eastAsia="fr-FR"/>
        </w:rPr>
        <w:t>D</w:t>
      </w:r>
      <w:r>
        <w:rPr>
          <w:sz w:val="22"/>
          <w:lang w:val="fr-FR" w:eastAsia="fr-FR"/>
        </w:rPr>
        <w:t>ans un premier temps</w:t>
      </w:r>
      <w:r w:rsidR="00DD6B84">
        <w:rPr>
          <w:sz w:val="22"/>
          <w:lang w:val="fr-FR" w:eastAsia="fr-FR"/>
        </w:rPr>
        <w:t>,</w:t>
      </w:r>
      <w:r>
        <w:rPr>
          <w:sz w:val="22"/>
          <w:lang w:val="fr-FR" w:eastAsia="fr-FR"/>
        </w:rPr>
        <w:t xml:space="preserve"> vous devez mettre en place les éléments HTML. Ceux-ci vont se positionner en suivant le flux naturel.</w:t>
      </w:r>
    </w:p>
    <w:p w14:paraId="5FC23FE4" w14:textId="77777777" w:rsidR="006008A2" w:rsidRDefault="006008A2" w:rsidP="005D401C">
      <w:pPr>
        <w:rPr>
          <w:sz w:val="22"/>
          <w:lang w:val="fr-FR" w:eastAsia="fr-FR"/>
        </w:rPr>
      </w:pPr>
    </w:p>
    <w:p w14:paraId="422FB29F" w14:textId="3581F27D" w:rsidR="00BD3A48" w:rsidRDefault="00BE4EBB" w:rsidP="00BE4EBB">
      <w:pPr>
        <w:pStyle w:val="TPTitre"/>
        <w:rPr>
          <w:lang w:eastAsia="fr-FR"/>
        </w:rPr>
      </w:pPr>
      <w:r>
        <w:rPr>
          <w:lang w:eastAsia="fr-FR"/>
        </w:rPr>
        <w:lastRenderedPageBreak/>
        <w:t>Points d'attention</w:t>
      </w:r>
    </w:p>
    <w:p w14:paraId="2D6D7BB8" w14:textId="17C9CD50" w:rsidR="00B9283E" w:rsidRDefault="00BE4EBB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V</w:t>
      </w:r>
      <w:r w:rsidR="00B9283E">
        <w:rPr>
          <w:sz w:val="22"/>
          <w:lang w:val="fr-FR" w:eastAsia="fr-FR"/>
        </w:rPr>
        <w:t>érifier que les éléments</w:t>
      </w:r>
      <w:r w:rsidR="00562112">
        <w:rPr>
          <w:sz w:val="22"/>
          <w:lang w:val="fr-FR" w:eastAsia="fr-FR"/>
        </w:rPr>
        <w:t xml:space="preserve"> suivant</w:t>
      </w:r>
      <w:r w:rsidR="00914E81">
        <w:rPr>
          <w:sz w:val="22"/>
          <w:lang w:val="fr-FR" w:eastAsia="fr-FR"/>
        </w:rPr>
        <w:t>s</w:t>
      </w:r>
      <w:r w:rsidR="00B9283E">
        <w:rPr>
          <w:sz w:val="22"/>
          <w:lang w:val="fr-FR" w:eastAsia="fr-FR"/>
        </w:rPr>
        <w:t xml:space="preserve"> sont bien présents</w:t>
      </w:r>
      <w:r w:rsidR="00BD3A48">
        <w:rPr>
          <w:sz w:val="22"/>
          <w:lang w:val="fr-FR" w:eastAsia="fr-FR"/>
        </w:rPr>
        <w:t xml:space="preserve"> dans </w:t>
      </w:r>
      <w:r>
        <w:rPr>
          <w:sz w:val="22"/>
          <w:lang w:val="fr-FR" w:eastAsia="fr-FR"/>
        </w:rPr>
        <w:t>le</w:t>
      </w:r>
      <w:r w:rsidR="00BD3A48">
        <w:rPr>
          <w:sz w:val="22"/>
          <w:lang w:val="fr-FR" w:eastAsia="fr-FR"/>
        </w:rPr>
        <w:t xml:space="preserve"> formulaire :</w:t>
      </w:r>
    </w:p>
    <w:p w14:paraId="22962E38" w14:textId="7AACD8B6" w:rsidR="00BD3A48" w:rsidRPr="00BD3A48" w:rsidRDefault="00BD3A48" w:rsidP="00BD3A48">
      <w:pPr>
        <w:pStyle w:val="TPnormalpuce1"/>
      </w:pPr>
      <w:r w:rsidRPr="00BD3A48">
        <w:t>Mett</w:t>
      </w:r>
      <w:r w:rsidR="00BE4EBB">
        <w:t>re</w:t>
      </w:r>
      <w:r w:rsidRPr="00BD3A48">
        <w:t xml:space="preserve"> </w:t>
      </w:r>
      <w:r w:rsidR="00BE4EBB">
        <w:t xml:space="preserve">en place </w:t>
      </w:r>
      <w:r w:rsidRPr="00BD3A48">
        <w:t>les zones du formulaire avec les b</w:t>
      </w:r>
      <w:r w:rsidR="00BE4EBB">
        <w:t>ons types pour les inputs</w:t>
      </w:r>
      <w:r w:rsidRPr="00BD3A48">
        <w:t xml:space="preserve"> (type=</w:t>
      </w:r>
      <w:proofErr w:type="spellStart"/>
      <w:r w:rsidRPr="00BD3A48">
        <w:t>text</w:t>
      </w:r>
      <w:proofErr w:type="spellEnd"/>
      <w:r w:rsidRPr="00BD3A48">
        <w:t>, email, date, tel, etc…)</w:t>
      </w:r>
      <w:r w:rsidR="00BE4EBB">
        <w:t>.</w:t>
      </w:r>
    </w:p>
    <w:p w14:paraId="3B3C5B71" w14:textId="137AB1CA" w:rsidR="00BD3A48" w:rsidRPr="00BD3A48" w:rsidRDefault="00BD3A48" w:rsidP="00BD3A48">
      <w:pPr>
        <w:pStyle w:val="TPnormalpuce1"/>
      </w:pPr>
      <w:r w:rsidRPr="00BD3A48">
        <w:t>Mettre en place un tableau pour la zone d’abonnement.</w:t>
      </w:r>
    </w:p>
    <w:p w14:paraId="1AF065B6" w14:textId="06B4A5DC" w:rsidR="00BD3A48" w:rsidRDefault="00BD3A48" w:rsidP="00BD3A48">
      <w:pPr>
        <w:pStyle w:val="TPnormalpuce1"/>
      </w:pPr>
      <w:r w:rsidRPr="00BD3A48">
        <w:t>Créer des boutons pour les formulaires</w:t>
      </w:r>
      <w:r w:rsidR="00BE4EBB">
        <w:t>.</w:t>
      </w:r>
    </w:p>
    <w:p w14:paraId="09F41D43" w14:textId="1F0C7198" w:rsidR="00562112" w:rsidRDefault="00562112" w:rsidP="00BD3A48">
      <w:pPr>
        <w:pStyle w:val="TPnormalpuce1"/>
      </w:pPr>
      <w:r>
        <w:t>Insérer les images des logos et des validations.</w:t>
      </w:r>
    </w:p>
    <w:p w14:paraId="3D8E7E0A" w14:textId="77777777" w:rsidR="00573C38" w:rsidRDefault="00573C38" w:rsidP="00BE4EBB">
      <w:pPr>
        <w:rPr>
          <w:sz w:val="22"/>
          <w:lang w:val="fr-FR" w:eastAsia="fr-FR"/>
        </w:rPr>
      </w:pPr>
    </w:p>
    <w:p w14:paraId="2673EEC2" w14:textId="219A7530" w:rsidR="00BE4EBB" w:rsidRDefault="00BE4EBB" w:rsidP="00BE4EBB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Proposition de rendu avec les éléments HTML :</w:t>
      </w:r>
    </w:p>
    <w:p w14:paraId="33297DAD" w14:textId="67441BE5" w:rsidR="00AB22DE" w:rsidRDefault="00BE4EBB" w:rsidP="00BE4EBB">
      <w:pPr>
        <w:rPr>
          <w:sz w:val="20"/>
          <w:lang w:val="fr-FR" w:eastAsia="fr-FR"/>
        </w:rPr>
      </w:pPr>
      <w:r>
        <w:rPr>
          <w:noProof/>
          <w:lang w:val="fr-FR" w:eastAsia="fr-FR"/>
        </w:rPr>
        <w:t xml:space="preserve"> </w:t>
      </w:r>
      <w:r w:rsidR="003F19C1">
        <w:rPr>
          <w:noProof/>
          <w:lang w:val="fr-FR" w:eastAsia="fr-FR"/>
        </w:rPr>
        <w:drawing>
          <wp:inline distT="0" distB="0" distL="0" distR="0" wp14:anchorId="4BFC5E3D" wp14:editId="3A519814">
            <wp:extent cx="3641090" cy="64223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64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9B0E1" w14:textId="371713C4" w:rsidR="008B220B" w:rsidRDefault="00BE4EBB" w:rsidP="0063306A">
      <w:pPr>
        <w:pStyle w:val="TPTitre"/>
      </w:pPr>
      <w:r>
        <w:lastRenderedPageBreak/>
        <w:t>P</w:t>
      </w:r>
      <w:r w:rsidR="00AB22DE">
        <w:t xml:space="preserve">roposition de </w:t>
      </w:r>
      <w:r w:rsidR="00562112">
        <w:t>solution</w:t>
      </w:r>
    </w:p>
    <w:p w14:paraId="47D1A356" w14:textId="12175E1D" w:rsidR="00BE4EBB" w:rsidRPr="0063306A" w:rsidRDefault="00BE4EBB" w:rsidP="00BE4EBB">
      <w:pPr>
        <w:pStyle w:val="TPnormal"/>
      </w:pPr>
      <w:r>
        <w:t xml:space="preserve">Une proposition de solution pour ce TP </w:t>
      </w:r>
      <w:r w:rsidR="007740C2">
        <w:t>vous est fournie</w:t>
      </w:r>
      <w:r w:rsidRPr="002020E8">
        <w:t>.</w:t>
      </w:r>
      <w:r>
        <w:t xml:space="preserve"> </w:t>
      </w:r>
    </w:p>
    <w:p w14:paraId="0D9D853E" w14:textId="2CA4C2CB" w:rsidR="002020E8" w:rsidRPr="0063306A" w:rsidRDefault="002020E8" w:rsidP="00BE4EBB">
      <w:pPr>
        <w:pStyle w:val="TPnormal"/>
      </w:pPr>
    </w:p>
    <w:sectPr w:rsidR="002020E8" w:rsidRPr="0063306A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365CA" w14:textId="77777777" w:rsidR="002D0752" w:rsidRDefault="002D0752" w:rsidP="006C7E58">
      <w:r>
        <w:separator/>
      </w:r>
    </w:p>
  </w:endnote>
  <w:endnote w:type="continuationSeparator" w:id="0">
    <w:p w14:paraId="68A17345" w14:textId="77777777" w:rsidR="002D0752" w:rsidRDefault="002D075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275CD17A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19C1">
            <w:rPr>
              <w:noProof/>
            </w:rPr>
            <w:t>3</w:t>
          </w:r>
          <w:r>
            <w:fldChar w:fldCharType="end"/>
          </w:r>
          <w:r>
            <w:t>/</w:t>
          </w:r>
          <w:r w:rsidR="00B31C34">
            <w:rPr>
              <w:noProof/>
            </w:rPr>
            <w:fldChar w:fldCharType="begin"/>
          </w:r>
          <w:r w:rsidR="00B31C34">
            <w:rPr>
              <w:noProof/>
            </w:rPr>
            <w:instrText xml:space="preserve"> NUMPAGES   \* MERGEFORMAT </w:instrText>
          </w:r>
          <w:r w:rsidR="00B31C34">
            <w:rPr>
              <w:noProof/>
            </w:rPr>
            <w:fldChar w:fldCharType="separate"/>
          </w:r>
          <w:r w:rsidR="003F19C1">
            <w:rPr>
              <w:noProof/>
            </w:rPr>
            <w:t>3</w:t>
          </w:r>
          <w:r w:rsidR="00B31C34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76B10" w14:textId="77777777" w:rsidR="002D0752" w:rsidRDefault="002D0752" w:rsidP="006C7E58">
      <w:r>
        <w:separator/>
      </w:r>
    </w:p>
  </w:footnote>
  <w:footnote w:type="continuationSeparator" w:id="0">
    <w:p w14:paraId="2666A06A" w14:textId="77777777" w:rsidR="002D0752" w:rsidRDefault="002D075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5EAAB33" w:rsidR="002A2662" w:rsidRPr="00401B0B" w:rsidRDefault="004E584B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client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DC2628"/>
    <w:multiLevelType w:val="hybridMultilevel"/>
    <w:tmpl w:val="2F0A0F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23"/>
  </w:num>
  <w:num w:numId="24">
    <w:abstractNumId w:val="16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34A2"/>
    <w:rsid w:val="000122A5"/>
    <w:rsid w:val="0002014C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25D2C"/>
    <w:rsid w:val="002263D9"/>
    <w:rsid w:val="002345A3"/>
    <w:rsid w:val="00241941"/>
    <w:rsid w:val="00241BEE"/>
    <w:rsid w:val="00261F4C"/>
    <w:rsid w:val="002710F1"/>
    <w:rsid w:val="00271703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0752"/>
    <w:rsid w:val="002D2B64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676A"/>
    <w:rsid w:val="003F19C1"/>
    <w:rsid w:val="00401B0B"/>
    <w:rsid w:val="00450C5E"/>
    <w:rsid w:val="00492FCA"/>
    <w:rsid w:val="00494DCF"/>
    <w:rsid w:val="004C2502"/>
    <w:rsid w:val="004E584B"/>
    <w:rsid w:val="004F2C2E"/>
    <w:rsid w:val="005056C3"/>
    <w:rsid w:val="00544157"/>
    <w:rsid w:val="005508AB"/>
    <w:rsid w:val="00562112"/>
    <w:rsid w:val="0057306B"/>
    <w:rsid w:val="00573C38"/>
    <w:rsid w:val="005A36E5"/>
    <w:rsid w:val="005C1BB9"/>
    <w:rsid w:val="005C68D3"/>
    <w:rsid w:val="005D1943"/>
    <w:rsid w:val="005D401C"/>
    <w:rsid w:val="005E3B89"/>
    <w:rsid w:val="005F2EFB"/>
    <w:rsid w:val="006008A2"/>
    <w:rsid w:val="0063306A"/>
    <w:rsid w:val="006367DA"/>
    <w:rsid w:val="0065081C"/>
    <w:rsid w:val="006939F9"/>
    <w:rsid w:val="006B3B13"/>
    <w:rsid w:val="006C573C"/>
    <w:rsid w:val="006C7E58"/>
    <w:rsid w:val="007007CE"/>
    <w:rsid w:val="007043DE"/>
    <w:rsid w:val="00713863"/>
    <w:rsid w:val="007327B9"/>
    <w:rsid w:val="00743993"/>
    <w:rsid w:val="00764007"/>
    <w:rsid w:val="007740C2"/>
    <w:rsid w:val="007910EE"/>
    <w:rsid w:val="007A1C97"/>
    <w:rsid w:val="007A21D7"/>
    <w:rsid w:val="007C301D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14E81"/>
    <w:rsid w:val="00922F94"/>
    <w:rsid w:val="00924F5F"/>
    <w:rsid w:val="00937048"/>
    <w:rsid w:val="00954E03"/>
    <w:rsid w:val="0096128A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51E0A"/>
    <w:rsid w:val="00A93073"/>
    <w:rsid w:val="00A94283"/>
    <w:rsid w:val="00AB22DE"/>
    <w:rsid w:val="00AD3582"/>
    <w:rsid w:val="00B027AA"/>
    <w:rsid w:val="00B04A1E"/>
    <w:rsid w:val="00B1718A"/>
    <w:rsid w:val="00B31C34"/>
    <w:rsid w:val="00B43E3B"/>
    <w:rsid w:val="00B71A2E"/>
    <w:rsid w:val="00B73331"/>
    <w:rsid w:val="00B75A86"/>
    <w:rsid w:val="00B7614C"/>
    <w:rsid w:val="00B9283E"/>
    <w:rsid w:val="00BA4E30"/>
    <w:rsid w:val="00BB5E5B"/>
    <w:rsid w:val="00BD3A48"/>
    <w:rsid w:val="00BE4EBB"/>
    <w:rsid w:val="00BF077F"/>
    <w:rsid w:val="00C16564"/>
    <w:rsid w:val="00C33697"/>
    <w:rsid w:val="00C41B0B"/>
    <w:rsid w:val="00C62D79"/>
    <w:rsid w:val="00C75BF0"/>
    <w:rsid w:val="00C83577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D47B3"/>
    <w:rsid w:val="00DD6B84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E7CCA"/>
    <w:rsid w:val="00FF18F4"/>
    <w:rsid w:val="00FF7835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Z5HNVW24N33T-678105430-1637</_dlc_DocId>
    <_dlc_DocIdUrl xmlns="48513151-72dc-4d20-a25c-0c8180736831">
      <Url>http://inet/eni-transverse/ecole-numérique/_layouts/15/DocIdRedir.aspx?ID=Z5HNVW24N33T-678105430-1637</Url>
      <Description>Z5HNVW24N33T-678105430-1637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26</TotalTime>
  <Pages>3</Pages>
  <Words>141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11</cp:revision>
  <cp:lastPrinted>2016-10-05T13:21:00Z</cp:lastPrinted>
  <dcterms:created xsi:type="dcterms:W3CDTF">2017-11-30T10:59:00Z</dcterms:created>
  <dcterms:modified xsi:type="dcterms:W3CDTF">2018-09-10T11:03:00Z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46274656-1944-403c-b7f8-924adc31d3a9</vt:lpwstr>
  </property>
</Properties>
</file>