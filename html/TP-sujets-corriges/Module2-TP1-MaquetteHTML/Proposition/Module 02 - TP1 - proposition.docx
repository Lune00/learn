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6E046272" w:rsidR="00924F5F" w:rsidRPr="00494DCF" w:rsidRDefault="00AB22DE" w:rsidP="00401B0B">
      <w:pPr>
        <w:pStyle w:val="Titre"/>
        <w:rPr>
          <w:noProof/>
          <w:lang w:val="fr-FR"/>
        </w:rPr>
      </w:pPr>
      <w:r>
        <w:rPr>
          <w:lang w:val="fr-FR"/>
        </w:rPr>
        <w:t>Zoning</w:t>
      </w:r>
    </w:p>
    <w:p w14:paraId="2E71015A" w14:textId="20406F7A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331D17">
        <w:rPr>
          <w:lang w:val="fr-FR"/>
        </w:rPr>
        <w:t xml:space="preserve"> </w:t>
      </w:r>
      <w:r>
        <w:rPr>
          <w:lang w:val="fr-FR"/>
        </w:rPr>
        <w:t xml:space="preserve">du </w:t>
      </w:r>
      <w:r w:rsidR="00E861D3">
        <w:rPr>
          <w:lang w:val="fr-FR"/>
        </w:rPr>
        <w:t>M</w:t>
      </w:r>
      <w:r>
        <w:rPr>
          <w:lang w:val="fr-FR"/>
        </w:rPr>
        <w:t xml:space="preserve">odule </w:t>
      </w:r>
      <w:r w:rsidR="00331D17">
        <w:rPr>
          <w:lang w:val="fr-FR"/>
        </w:rPr>
        <w:t>02</w:t>
      </w:r>
      <w:r w:rsidR="00E861D3">
        <w:rPr>
          <w:lang w:val="fr-FR"/>
        </w:rPr>
        <w:t xml:space="preserve"> – Les balises HTML</w:t>
      </w:r>
    </w:p>
    <w:p w14:paraId="4E70822D" w14:textId="21EB1C21" w:rsidR="00924F5F" w:rsidRDefault="00804243" w:rsidP="00494DCF">
      <w:pPr>
        <w:pStyle w:val="TPTitre"/>
      </w:pPr>
      <w:r>
        <w:t>Proposition</w:t>
      </w:r>
      <w:r w:rsidR="00E861D3">
        <w:t xml:space="preserve"> de solution</w:t>
      </w:r>
    </w:p>
    <w:p w14:paraId="6430C0ED" w14:textId="77F1850E" w:rsidR="00A77EB3" w:rsidRPr="00C62D79" w:rsidRDefault="00A77EB3" w:rsidP="00A77EB3">
      <w:pPr>
        <w:pStyle w:val="TPnormal"/>
      </w:pPr>
      <w:r>
        <w:t>L’idée est de découper par grande</w:t>
      </w:r>
      <w:r w:rsidR="00952645">
        <w:t>s</w:t>
      </w:r>
      <w:r>
        <w:t xml:space="preserve"> zone</w:t>
      </w:r>
      <w:r w:rsidR="00952645">
        <w:t>s</w:t>
      </w:r>
      <w:r>
        <w:t xml:space="preserve"> puis redécouper ensuite par petite</w:t>
      </w:r>
      <w:r w:rsidR="00952645">
        <w:t>s</w:t>
      </w:r>
      <w:r>
        <w:t xml:space="preserve"> zone</w:t>
      </w:r>
      <w:r w:rsidR="00952645">
        <w:t>s</w:t>
      </w:r>
      <w:r>
        <w:t xml:space="preserve"> à l’intérieur de </w:t>
      </w:r>
      <w:r w:rsidR="009D31D3">
        <w:t>celle</w:t>
      </w:r>
      <w:r w:rsidR="00952645">
        <w:t>s</w:t>
      </w:r>
      <w:r w:rsidR="009D31D3">
        <w:t>-ci</w:t>
      </w:r>
      <w:r>
        <w:t>.</w:t>
      </w:r>
    </w:p>
    <w:p w14:paraId="196EF5A2" w14:textId="472CB7F0" w:rsidR="00EA0653" w:rsidRDefault="00BB2F17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AAFBAA" wp14:editId="28F25B1F">
                <wp:simplePos x="0" y="0"/>
                <wp:positionH relativeFrom="column">
                  <wp:posOffset>4774936</wp:posOffset>
                </wp:positionH>
                <wp:positionV relativeFrom="paragraph">
                  <wp:posOffset>168491</wp:posOffset>
                </wp:positionV>
                <wp:extent cx="1172210" cy="275422"/>
                <wp:effectExtent l="0" t="0" r="27940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275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AB177" id="Rectangle 42" o:spid="_x0000_s1026" style="position:absolute;margin-left:376pt;margin-top:13.25pt;width:92.3pt;height:21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" filled="f" strokecolor="red" strokeweight="1.5pt">
                <v:stroke endcap="round"/>
              </v:rect>
            </w:pict>
          </mc:Fallback>
        </mc:AlternateContent>
      </w:r>
      <w:r w:rsidR="00BC4B98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ACF4F1" wp14:editId="080505EF">
                <wp:simplePos x="0" y="0"/>
                <wp:positionH relativeFrom="column">
                  <wp:posOffset>1471019</wp:posOffset>
                </wp:positionH>
                <wp:positionV relativeFrom="paragraph">
                  <wp:posOffset>133984</wp:posOffset>
                </wp:positionV>
                <wp:extent cx="3165679" cy="2674189"/>
                <wp:effectExtent l="0" t="0" r="1587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679" cy="26741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AE1E2" id="Rectangle 27" o:spid="_x0000_s1026" style="position:absolute;margin-left:115.85pt;margin-top:10.55pt;width:249.25pt;height:21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" filled="f" strokecolor="#00b050" strokeweight="1.5pt">
                <v:stroke endcap="round"/>
              </v:rect>
            </w:pict>
          </mc:Fallback>
        </mc:AlternateContent>
      </w:r>
      <w:r w:rsidR="00804243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9F8D2" wp14:editId="24725F21">
                <wp:simplePos x="0" y="0"/>
                <wp:positionH relativeFrom="column">
                  <wp:posOffset>1436514</wp:posOffset>
                </wp:positionH>
                <wp:positionV relativeFrom="paragraph">
                  <wp:posOffset>90853</wp:posOffset>
                </wp:positionV>
                <wp:extent cx="3234905" cy="519303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905" cy="519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EF8EE" id="Rectangle 6" o:spid="_x0000_s1026" style="position:absolute;margin-left:113.1pt;margin-top:7.15pt;width:254.7pt;height:40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" filled="f" strokecolor="#ffc000" strokeweight="1.5pt">
                <v:stroke endcap="round"/>
              </v:rect>
            </w:pict>
          </mc:Fallback>
        </mc:AlternateContent>
      </w:r>
      <w:r w:rsidR="00804243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6000B" wp14:editId="3716B03C">
                <wp:simplePos x="0" y="0"/>
                <wp:positionH relativeFrom="column">
                  <wp:posOffset>4719883</wp:posOffset>
                </wp:positionH>
                <wp:positionV relativeFrom="paragraph">
                  <wp:posOffset>87930</wp:posOffset>
                </wp:positionV>
                <wp:extent cx="1224951" cy="5193030"/>
                <wp:effectExtent l="0" t="0" r="1333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519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BFA92" id="Rectangle 5" o:spid="_x0000_s1026" style="position:absolute;margin-left:371.65pt;margin-top:6.9pt;width:96.45pt;height:40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" filled="f" strokecolor="#ffc000" strokeweight="1.5pt">
                <v:stroke endcap="round"/>
              </v:rect>
            </w:pict>
          </mc:Fallback>
        </mc:AlternateContent>
      </w:r>
      <w:r w:rsidR="00804243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60378" wp14:editId="3E8CDAFA">
                <wp:simplePos x="0" y="0"/>
                <wp:positionH relativeFrom="column">
                  <wp:posOffset>99419</wp:posOffset>
                </wp:positionH>
                <wp:positionV relativeFrom="paragraph">
                  <wp:posOffset>21842</wp:posOffset>
                </wp:positionV>
                <wp:extent cx="5948680" cy="5331124"/>
                <wp:effectExtent l="0" t="0" r="1397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680" cy="5331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63572" id="Rectangle 3" o:spid="_x0000_s1026" style="position:absolute;margin-left:7.85pt;margin-top:1.7pt;width:468.4pt;height:41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" filled="f" strokecolor="#7030a0" strokeweight="1.5pt">
                <v:stroke endcap="round"/>
              </v:rect>
            </w:pict>
          </mc:Fallback>
        </mc:AlternateContent>
      </w:r>
      <w:r w:rsidR="00804243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8F2E4" wp14:editId="0B1C9E07">
                <wp:simplePos x="0" y="0"/>
                <wp:positionH relativeFrom="column">
                  <wp:posOffset>159804</wp:posOffset>
                </wp:positionH>
                <wp:positionV relativeFrom="paragraph">
                  <wp:posOffset>90853</wp:posOffset>
                </wp:positionV>
                <wp:extent cx="1224951" cy="5193030"/>
                <wp:effectExtent l="0" t="0" r="1333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519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E6A13" id="Rectangle 4" o:spid="_x0000_s1026" style="position:absolute;margin-left:12.6pt;margin-top:7.15pt;width:96.45pt;height:40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" filled="f" strokecolor="#ffc000" strokeweight="1.5pt">
                <v:stroke endcap="round"/>
              </v:rect>
            </w:pict>
          </mc:Fallback>
        </mc:AlternateContent>
      </w:r>
    </w:p>
    <w:p w14:paraId="4AFAD3D6" w14:textId="79ECC3EF" w:rsidR="00804243" w:rsidRDefault="00BB2F17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259EAA" wp14:editId="72EAD067">
                <wp:simplePos x="0" y="0"/>
                <wp:positionH relativeFrom="column">
                  <wp:posOffset>4814869</wp:posOffset>
                </wp:positionH>
                <wp:positionV relativeFrom="paragraph">
                  <wp:posOffset>2124567</wp:posOffset>
                </wp:positionV>
                <wp:extent cx="1043305" cy="232889"/>
                <wp:effectExtent l="0" t="0" r="23495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2328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32D20" id="Rectangle 52" o:spid="_x0000_s1026" style="position:absolute;margin-left:379.1pt;margin-top:167.3pt;width:82.15pt;height:18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" filled="f" strokecolor="#92d050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F4ECA3" wp14:editId="41BC8FFD">
                <wp:simplePos x="0" y="0"/>
                <wp:positionH relativeFrom="column">
                  <wp:posOffset>4814869</wp:posOffset>
                </wp:positionH>
                <wp:positionV relativeFrom="paragraph">
                  <wp:posOffset>1418027</wp:posOffset>
                </wp:positionV>
                <wp:extent cx="1043305" cy="232889"/>
                <wp:effectExtent l="0" t="0" r="23495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2328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439A" id="Rectangle 51" o:spid="_x0000_s1026" style="position:absolute;margin-left:379.1pt;margin-top:111.65pt;width:82.15pt;height:18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" filled="f" strokecolor="#92d050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08165D" wp14:editId="5FA4DAC2">
                <wp:simplePos x="0" y="0"/>
                <wp:positionH relativeFrom="column">
                  <wp:posOffset>4818068</wp:posOffset>
                </wp:positionH>
                <wp:positionV relativeFrom="paragraph">
                  <wp:posOffset>774053</wp:posOffset>
                </wp:positionV>
                <wp:extent cx="1043305" cy="232889"/>
                <wp:effectExtent l="0" t="0" r="23495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2328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1E580" id="Rectangle 50" o:spid="_x0000_s1026" style="position:absolute;margin-left:379.4pt;margin-top:60.95pt;width:82.15pt;height:18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" filled="f" strokecolor="#92d050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6D2072" wp14:editId="14F24DF1">
                <wp:simplePos x="0" y="0"/>
                <wp:positionH relativeFrom="column">
                  <wp:posOffset>4817745</wp:posOffset>
                </wp:positionH>
                <wp:positionV relativeFrom="paragraph">
                  <wp:posOffset>376567</wp:posOffset>
                </wp:positionV>
                <wp:extent cx="1043305" cy="353599"/>
                <wp:effectExtent l="0" t="0" r="23495" b="279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535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82C7D" id="Rectangle 47" o:spid="_x0000_s1026" style="position:absolute;margin-left:379.35pt;margin-top:29.65pt;width:82.15pt;height:27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" filled="f" strokecolor="#0070c0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74B441" wp14:editId="4AB3AB89">
                <wp:simplePos x="0" y="0"/>
                <wp:positionH relativeFrom="column">
                  <wp:posOffset>4818068</wp:posOffset>
                </wp:positionH>
                <wp:positionV relativeFrom="paragraph">
                  <wp:posOffset>1783344</wp:posOffset>
                </wp:positionV>
                <wp:extent cx="1043797" cy="319177"/>
                <wp:effectExtent l="0" t="0" r="2349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7" cy="3191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6DC76" id="Rectangle 49" o:spid="_x0000_s1026" style="position:absolute;margin-left:379.4pt;margin-top:140.4pt;width:82.2pt;height:25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" filled="f" strokecolor="#0070c0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EAFD37" wp14:editId="3B3D18AC">
                <wp:simplePos x="0" y="0"/>
                <wp:positionH relativeFrom="column">
                  <wp:posOffset>4814869</wp:posOffset>
                </wp:positionH>
                <wp:positionV relativeFrom="paragraph">
                  <wp:posOffset>1124813</wp:posOffset>
                </wp:positionV>
                <wp:extent cx="1043797" cy="275422"/>
                <wp:effectExtent l="0" t="0" r="23495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7" cy="2754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F90F5" id="Rectangle 48" o:spid="_x0000_s1026" style="position:absolute;margin-left:379.1pt;margin-top:88.55pt;width:82.2pt;height:21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" filled="f" strokecolor="#0070c0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56FC05" wp14:editId="30AB1595">
                <wp:simplePos x="0" y="0"/>
                <wp:positionH relativeFrom="column">
                  <wp:posOffset>4774565</wp:posOffset>
                </wp:positionH>
                <wp:positionV relativeFrom="paragraph">
                  <wp:posOffset>1731250</wp:posOffset>
                </wp:positionV>
                <wp:extent cx="1137705" cy="664234"/>
                <wp:effectExtent l="0" t="0" r="24765" b="2159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705" cy="664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F9F97" id="Rectangle 45" o:spid="_x0000_s1026" style="position:absolute;margin-left:375.95pt;margin-top:136.3pt;width:89.6pt;height:52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" filled="f" strokecolor="red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E88E1D" wp14:editId="2E08A8A3">
                <wp:simplePos x="0" y="0"/>
                <wp:positionH relativeFrom="column">
                  <wp:posOffset>4774936</wp:posOffset>
                </wp:positionH>
                <wp:positionV relativeFrom="paragraph">
                  <wp:posOffset>1075978</wp:posOffset>
                </wp:positionV>
                <wp:extent cx="1137705" cy="560717"/>
                <wp:effectExtent l="0" t="0" r="24765" b="107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705" cy="560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6B382" id="Rectangle 44" o:spid="_x0000_s1026" style="position:absolute;margin-left:376pt;margin-top:84.7pt;width:89.6pt;height:44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" filled="f" strokecolor="red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F1A3C7" wp14:editId="7F4C0FE6">
                <wp:simplePos x="0" y="0"/>
                <wp:positionH relativeFrom="column">
                  <wp:posOffset>4774935</wp:posOffset>
                </wp:positionH>
                <wp:positionV relativeFrom="paragraph">
                  <wp:posOffset>342732</wp:posOffset>
                </wp:positionV>
                <wp:extent cx="1137705" cy="664234"/>
                <wp:effectExtent l="0" t="0" r="24765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705" cy="664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9FC3F" id="Rectangle 43" o:spid="_x0000_s1026" style="position:absolute;margin-left:376pt;margin-top:27pt;width:89.6pt;height:52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" filled="f" strokecolor="red" strokeweight="1.5pt">
                <v:stroke endcap="round"/>
              </v:rect>
            </w:pict>
          </mc:Fallback>
        </mc:AlternateContent>
      </w:r>
      <w:r w:rsidR="002102E7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A09C94" wp14:editId="6ADD7D61">
                <wp:simplePos x="0" y="0"/>
                <wp:positionH relativeFrom="column">
                  <wp:posOffset>1505525</wp:posOffset>
                </wp:positionH>
                <wp:positionV relativeFrom="paragraph">
                  <wp:posOffset>2853019</wp:posOffset>
                </wp:positionV>
                <wp:extent cx="3105510" cy="250166"/>
                <wp:effectExtent l="0" t="0" r="19050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0" cy="250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638B3" id="Rectangle 35" o:spid="_x0000_s1026" style="position:absolute;margin-left:118.55pt;margin-top:224.65pt;width:244.55pt;height:19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" filled="f" strokecolor="red" strokeweight="1.5pt">
                <v:stroke endcap="round"/>
              </v:rect>
            </w:pict>
          </mc:Fallback>
        </mc:AlternateContent>
      </w:r>
      <w:r w:rsidR="002102E7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5B2067" wp14:editId="6C32CF89">
                <wp:simplePos x="0" y="0"/>
                <wp:positionH relativeFrom="column">
                  <wp:posOffset>1510401</wp:posOffset>
                </wp:positionH>
                <wp:positionV relativeFrom="paragraph">
                  <wp:posOffset>3150235</wp:posOffset>
                </wp:positionV>
                <wp:extent cx="3105150" cy="111760"/>
                <wp:effectExtent l="0" t="0" r="19050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56E45" id="Rectangle 34" o:spid="_x0000_s1026" style="position:absolute;margin-left:118.95pt;margin-top:248.05pt;width:244.5pt;height: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" filled="f" strokecolor="red" strokeweight="1.5pt">
                <v:stroke endcap="round"/>
              </v:rect>
            </w:pict>
          </mc:Fallback>
        </mc:AlternateContent>
      </w:r>
      <w:r w:rsidR="002102E7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784818" wp14:editId="6FADBDD3">
                <wp:simplePos x="0" y="0"/>
                <wp:positionH relativeFrom="column">
                  <wp:posOffset>1502074</wp:posOffset>
                </wp:positionH>
                <wp:positionV relativeFrom="paragraph">
                  <wp:posOffset>3298646</wp:posOffset>
                </wp:positionV>
                <wp:extent cx="569343" cy="491706"/>
                <wp:effectExtent l="0" t="0" r="2159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491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6CFC6" id="Rectangle 33" o:spid="_x0000_s1026" style="position:absolute;margin-left:118.25pt;margin-top:259.75pt;width:44.85pt;height:38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" filled="f" strokecolor="red" strokeweight="1.5pt">
                <v:stroke endcap="round"/>
              </v:rect>
            </w:pict>
          </mc:Fallback>
        </mc:AlternateContent>
      </w:r>
      <w:r w:rsidR="00BC4B98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6232DE" wp14:editId="701F243B">
                <wp:simplePos x="0" y="0"/>
                <wp:positionH relativeFrom="column">
                  <wp:posOffset>1470660</wp:posOffset>
                </wp:positionH>
                <wp:positionV relativeFrom="paragraph">
                  <wp:posOffset>2704836</wp:posOffset>
                </wp:positionV>
                <wp:extent cx="3165475" cy="77638"/>
                <wp:effectExtent l="0" t="0" r="1587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776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B0D4A" id="Rectangle 32" o:spid="_x0000_s1026" style="position:absolute;margin-left:115.8pt;margin-top:213pt;width:249.25pt;height: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" filled="f" strokecolor="#00b050" strokeweight="1.5pt">
                <v:stroke endcap="round"/>
              </v:rect>
            </w:pict>
          </mc:Fallback>
        </mc:AlternateContent>
      </w:r>
      <w:r w:rsidR="00BC4B98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78E16E" wp14:editId="3421AECC">
                <wp:simplePos x="0" y="0"/>
                <wp:positionH relativeFrom="column">
                  <wp:posOffset>1479646</wp:posOffset>
                </wp:positionH>
                <wp:positionV relativeFrom="paragraph">
                  <wp:posOffset>2827140</wp:posOffset>
                </wp:positionV>
                <wp:extent cx="3165475" cy="2242664"/>
                <wp:effectExtent l="0" t="0" r="15875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22426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DD1C8" id="Rectangle 28" o:spid="_x0000_s1026" style="position:absolute;margin-left:116.5pt;margin-top:222.6pt;width:249.25pt;height:176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" filled="f" strokecolor="#00b050" strokeweight="1.5pt">
                <v:stroke endcap="round"/>
              </v:rect>
            </w:pict>
          </mc:Fallback>
        </mc:AlternateContent>
      </w:r>
      <w:r w:rsidR="00BC4B98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3FD09F" wp14:editId="7CC8CFB9">
                <wp:simplePos x="0" y="0"/>
                <wp:positionH relativeFrom="column">
                  <wp:posOffset>1505525</wp:posOffset>
                </wp:positionH>
                <wp:positionV relativeFrom="paragraph">
                  <wp:posOffset>584272</wp:posOffset>
                </wp:positionV>
                <wp:extent cx="569343" cy="491706"/>
                <wp:effectExtent l="0" t="0" r="2159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491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3F17C" id="Rectangle 26" o:spid="_x0000_s1026" style="position:absolute;margin-left:118.55pt;margin-top:46pt;width:44.85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" filled="f" strokecolor="red" strokeweight="1.5pt">
                <v:stroke endcap="round"/>
              </v:rect>
            </w:pict>
          </mc:Fallback>
        </mc:AlternateContent>
      </w:r>
      <w:r w:rsidR="00BC4B98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99D3AF" wp14:editId="46A88E9D">
                <wp:simplePos x="0" y="0"/>
                <wp:positionH relativeFrom="column">
                  <wp:posOffset>1505526</wp:posOffset>
                </wp:positionH>
                <wp:positionV relativeFrom="paragraph">
                  <wp:posOffset>428996</wp:posOffset>
                </wp:positionV>
                <wp:extent cx="3105150" cy="111760"/>
                <wp:effectExtent l="0" t="0" r="1905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3A8B3" id="Rectangle 25" o:spid="_x0000_s1026" style="position:absolute;margin-left:118.55pt;margin-top:33.8pt;width:244.5pt;height: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" filled="f" strokecolor="red" strokeweight="1.5pt">
                <v:stroke endcap="round"/>
              </v:rect>
            </w:pict>
          </mc:Fallback>
        </mc:AlternateContent>
      </w:r>
      <w:r w:rsidR="00BC4B98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71FF7E" wp14:editId="588D552D">
                <wp:simplePos x="0" y="0"/>
                <wp:positionH relativeFrom="column">
                  <wp:posOffset>1505526</wp:posOffset>
                </wp:positionH>
                <wp:positionV relativeFrom="paragraph">
                  <wp:posOffset>23555</wp:posOffset>
                </wp:positionV>
                <wp:extent cx="3105510" cy="353060"/>
                <wp:effectExtent l="0" t="0" r="19050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0" cy="353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3221C" id="Rectangle 23" o:spid="_x0000_s1026" style="position:absolute;margin-left:118.55pt;margin-top:1.85pt;width:244.55pt;height:2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" filled="f" strokecolor="red" strokeweight="1.5pt">
                <v:stroke endcap="round"/>
              </v:rect>
            </w:pict>
          </mc:Fallback>
        </mc:AlternateContent>
      </w:r>
      <w:r w:rsidR="00BC4B98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A3D12D" wp14:editId="26DE512C">
                <wp:simplePos x="0" y="0"/>
                <wp:positionH relativeFrom="column">
                  <wp:posOffset>194310</wp:posOffset>
                </wp:positionH>
                <wp:positionV relativeFrom="paragraph">
                  <wp:posOffset>1290691</wp:posOffset>
                </wp:positionV>
                <wp:extent cx="1138687" cy="267419"/>
                <wp:effectExtent l="0" t="0" r="2349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9506C" id="Rectangle 15" o:spid="_x0000_s1026" style="position:absolute;margin-left:15.3pt;margin-top:101.65pt;width:89.65pt;height:2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" filled="f" strokecolor="red" strokeweight="1.5pt">
                <v:stroke endcap="round"/>
              </v:rect>
            </w:pict>
          </mc:Fallback>
        </mc:AlternateContent>
      </w:r>
      <w:r w:rsidR="00BC4B98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E487D" wp14:editId="4D23645D">
                <wp:simplePos x="0" y="0"/>
                <wp:positionH relativeFrom="column">
                  <wp:posOffset>194310</wp:posOffset>
                </wp:positionH>
                <wp:positionV relativeFrom="paragraph">
                  <wp:posOffset>782679</wp:posOffset>
                </wp:positionV>
                <wp:extent cx="1138687" cy="483080"/>
                <wp:effectExtent l="0" t="0" r="2349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D46B3" id="Rectangle 14" o:spid="_x0000_s1026" style="position:absolute;margin-left:15.3pt;margin-top:61.65pt;width:89.65pt;height:3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" filled="f" strokecolor="red" strokeweight="1.5pt">
                <v:stroke endcap="round"/>
              </v:rect>
            </w:pict>
          </mc:Fallback>
        </mc:AlternateContent>
      </w:r>
      <w:r w:rsidR="00BC4B98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A5D16A" wp14:editId="15D27E81">
                <wp:simplePos x="0" y="0"/>
                <wp:positionH relativeFrom="column">
                  <wp:posOffset>194310</wp:posOffset>
                </wp:positionH>
                <wp:positionV relativeFrom="paragraph">
                  <wp:posOffset>463502</wp:posOffset>
                </wp:positionV>
                <wp:extent cx="1138687" cy="267419"/>
                <wp:effectExtent l="0" t="0" r="2349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F7CF0" id="Rectangle 13" o:spid="_x0000_s1026" style="position:absolute;margin-left:15.3pt;margin-top:36.5pt;width:89.65pt;height:2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" filled="f" strokecolor="red" strokeweight="1.5pt">
                <v:stroke endcap="round"/>
              </v:rect>
            </w:pict>
          </mc:Fallback>
        </mc:AlternateContent>
      </w:r>
      <w:r w:rsidR="00BC4B98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34146" wp14:editId="7D32BA97">
                <wp:simplePos x="0" y="0"/>
                <wp:positionH relativeFrom="column">
                  <wp:posOffset>194310</wp:posOffset>
                </wp:positionH>
                <wp:positionV relativeFrom="paragraph">
                  <wp:posOffset>75313</wp:posOffset>
                </wp:positionV>
                <wp:extent cx="1138687" cy="353683"/>
                <wp:effectExtent l="0" t="0" r="2349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353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7CDF" id="Rectangle 11" o:spid="_x0000_s1026" style="position:absolute;margin-left:15.3pt;margin-top:5.95pt;width:89.65pt;height:2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" filled="f" strokecolor="red" strokeweight="1.5pt">
                <v:stroke endcap="round"/>
              </v:rect>
            </w:pict>
          </mc:Fallback>
        </mc:AlternateContent>
      </w:r>
      <w:r w:rsidR="00804243">
        <w:rPr>
          <w:noProof/>
          <w:lang w:val="fr-FR" w:eastAsia="fr-FR"/>
        </w:rPr>
        <w:drawing>
          <wp:inline distT="0" distB="0" distL="0" distR="0" wp14:anchorId="3F168D65" wp14:editId="738922C6">
            <wp:extent cx="6120765" cy="50368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AD73" w14:textId="77777777" w:rsidR="00804243" w:rsidRDefault="00804243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</w:p>
    <w:p w14:paraId="78F94791" w14:textId="77777777" w:rsidR="0071644F" w:rsidRDefault="0071644F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</w:p>
    <w:p w14:paraId="5491B574" w14:textId="77777777" w:rsidR="0071644F" w:rsidRDefault="0071644F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</w:p>
    <w:p w14:paraId="25F6ED56" w14:textId="77777777" w:rsidR="00952645" w:rsidRDefault="00952645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rPr>
          <w:rFonts w:eastAsia="Andale Sans UI" w:cs="Tahoma"/>
          <w:kern w:val="3"/>
          <w:sz w:val="22"/>
          <w:szCs w:val="24"/>
          <w:lang w:val="fr-FR" w:eastAsia="en-US" w:bidi="en-US"/>
        </w:rPr>
        <w:br w:type="page"/>
      </w:r>
    </w:p>
    <w:p w14:paraId="74EB0452" w14:textId="0AE54CF7" w:rsidR="0071644F" w:rsidRDefault="00A77EB3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rPr>
          <w:rFonts w:eastAsia="Andale Sans UI" w:cs="Tahoma"/>
          <w:kern w:val="3"/>
          <w:sz w:val="22"/>
          <w:szCs w:val="24"/>
          <w:lang w:val="fr-FR" w:eastAsia="en-US" w:bidi="en-US"/>
        </w:rPr>
        <w:lastRenderedPageBreak/>
        <w:t>Voilà ce que donne la maqu</w:t>
      </w:r>
      <w:r w:rsidR="00952645">
        <w:rPr>
          <w:rFonts w:eastAsia="Andale Sans UI" w:cs="Tahoma"/>
          <w:kern w:val="3"/>
          <w:sz w:val="22"/>
          <w:szCs w:val="24"/>
          <w:lang w:val="fr-FR" w:eastAsia="en-US" w:bidi="en-US"/>
        </w:rPr>
        <w:t>ette avec les différentes zones :</w:t>
      </w:r>
    </w:p>
    <w:p w14:paraId="7711AE2E" w14:textId="0C128593" w:rsidR="0071644F" w:rsidRDefault="0071644F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</w:p>
    <w:p w14:paraId="7C54063B" w14:textId="3BFE497A" w:rsidR="0071644F" w:rsidRDefault="00671E29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F858E90" wp14:editId="7F7E8820">
                <wp:simplePos x="0" y="0"/>
                <wp:positionH relativeFrom="column">
                  <wp:posOffset>116205</wp:posOffset>
                </wp:positionH>
                <wp:positionV relativeFrom="paragraph">
                  <wp:posOffset>53975</wp:posOffset>
                </wp:positionV>
                <wp:extent cx="1138555" cy="214630"/>
                <wp:effectExtent l="0" t="0" r="444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6ECC5" w14:textId="77777777" w:rsidR="00A23DA6" w:rsidRPr="00A23DA6" w:rsidRDefault="00A23DA6" w:rsidP="00A23DA6">
                            <w:pPr>
                              <w:rPr>
                                <w:lang w:val="fr-FR"/>
                              </w:rPr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58E9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.15pt;margin-top:4.25pt;width:89.65pt;height:16.9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" stroked="f">
                <v:textbox>
                  <w:txbxContent>
                    <w:p w14:paraId="6116ECC5" w14:textId="77777777" w:rsidR="00A23DA6" w:rsidRPr="00A23DA6" w:rsidRDefault="00A23DA6" w:rsidP="00A23DA6">
                      <w:pPr>
                        <w:rPr>
                          <w:lang w:val="fr-FR"/>
                        </w:rPr>
                      </w:pPr>
                      <w: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D08EC38" wp14:editId="2555A43D">
                <wp:simplePos x="0" y="0"/>
                <wp:positionH relativeFrom="column">
                  <wp:posOffset>4765675</wp:posOffset>
                </wp:positionH>
                <wp:positionV relativeFrom="paragraph">
                  <wp:posOffset>35560</wp:posOffset>
                </wp:positionV>
                <wp:extent cx="1138555" cy="1404620"/>
                <wp:effectExtent l="0" t="0" r="4445" b="0"/>
                <wp:wrapSquare wrapText="bothSides"/>
                <wp:docPr id="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CF9E9" w14:textId="33633DC8" w:rsidR="00A23DA6" w:rsidRPr="00A23DA6" w:rsidRDefault="00A23DA6" w:rsidP="00A23DA6">
                            <w:pPr>
                              <w:rPr>
                                <w:lang w:val="fr-FR"/>
                              </w:rPr>
                            </w:pPr>
                            <w:r>
                              <w:t>Partenaires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8EC38" id="_x0000_s1027" type="#_x0000_t202" style="position:absolute;margin-left:375.25pt;margin-top:2.8pt;width:89.65pt;height:110.6pt;z-index:251800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" stroked="f">
                <v:textbox style="mso-fit-shape-to-text:t">
                  <w:txbxContent>
                    <w:p w14:paraId="2A5CF9E9" w14:textId="33633DC8" w:rsidR="00A23DA6" w:rsidRPr="00A23DA6" w:rsidRDefault="00A23DA6" w:rsidP="00A23DA6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t>Partenaires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23DA6"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4F5485DC" wp14:editId="522F549F">
                <wp:simplePos x="0" y="0"/>
                <wp:positionH relativeFrom="column">
                  <wp:posOffset>2497455</wp:posOffset>
                </wp:positionH>
                <wp:positionV relativeFrom="paragraph">
                  <wp:posOffset>53975</wp:posOffset>
                </wp:positionV>
                <wp:extent cx="1138555" cy="232410"/>
                <wp:effectExtent l="0" t="0" r="4445" b="0"/>
                <wp:wrapSquare wrapText="bothSides"/>
                <wp:docPr id="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87786" w14:textId="44951427" w:rsidR="00A23DA6" w:rsidRPr="00A23DA6" w:rsidRDefault="00A23DA6" w:rsidP="00A23DA6">
                            <w:pPr>
                              <w:rPr>
                                <w:lang w:val="fr-FR"/>
                              </w:rPr>
                            </w:pPr>
                            <w:r>
                              <w:t>Actualités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485DC" id="_x0000_s1028" type="#_x0000_t202" style="position:absolute;margin-left:196.65pt;margin-top:4.25pt;width:89.65pt;height:18.3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" stroked="f">
                <v:textbox>
                  <w:txbxContent>
                    <w:p w14:paraId="30F87786" w14:textId="44951427" w:rsidR="00A23DA6" w:rsidRPr="00A23DA6" w:rsidRDefault="00A23DA6" w:rsidP="00A23DA6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t>Actualités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EEDEBC" wp14:editId="70741938">
                <wp:simplePos x="0" y="0"/>
                <wp:positionH relativeFrom="column">
                  <wp:posOffset>1393382</wp:posOffset>
                </wp:positionH>
                <wp:positionV relativeFrom="paragraph">
                  <wp:posOffset>97156</wp:posOffset>
                </wp:positionV>
                <wp:extent cx="3234690" cy="5149766"/>
                <wp:effectExtent l="0" t="0" r="2286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51497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FA731" id="Rectangle 10" o:spid="_x0000_s1026" style="position:absolute;margin-left:109.7pt;margin-top:7.65pt;width:254.7pt;height:40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" filled="f" strokecolor="#ffc000" strokeweight="1.5pt">
                <v:stroke endcap="round"/>
              </v:rect>
            </w:pict>
          </mc:Fallback>
        </mc:AlternateContent>
      </w:r>
      <w:r w:rsidR="0071644F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B26B9" wp14:editId="729B33A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8680" cy="5331124"/>
                <wp:effectExtent l="0" t="0" r="1397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680" cy="5331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693A8" id="Rectangle 7" o:spid="_x0000_s1026" style="position:absolute;margin-left:0;margin-top:-.05pt;width:468.4pt;height:41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" filled="f" strokecolor="#7030a0" strokeweight="1.5pt">
                <v:stroke endcap="round"/>
              </v:rect>
            </w:pict>
          </mc:Fallback>
        </mc:AlternateContent>
      </w:r>
      <w:r w:rsidR="00BC4B98">
        <w:rPr>
          <w:rFonts w:eastAsia="Andale Sans UI" w:cs="Tahoma"/>
          <w:kern w:val="3"/>
          <w:sz w:val="22"/>
          <w:szCs w:val="24"/>
          <w:lang w:val="fr-FR" w:eastAsia="en-US" w:bidi="en-US"/>
        </w:rPr>
        <w:tab/>
      </w:r>
    </w:p>
    <w:p w14:paraId="7702194C" w14:textId="6E3EE3FB" w:rsidR="00804243" w:rsidRDefault="00E21500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A37247" wp14:editId="0F7130C0">
                <wp:simplePos x="0" y="0"/>
                <wp:positionH relativeFrom="column">
                  <wp:posOffset>4714552</wp:posOffset>
                </wp:positionH>
                <wp:positionV relativeFrom="paragraph">
                  <wp:posOffset>173079</wp:posOffset>
                </wp:positionV>
                <wp:extent cx="1137285" cy="310551"/>
                <wp:effectExtent l="0" t="0" r="24765" b="133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9CC80" id="Rectangle 53" o:spid="_x0000_s1026" style="position:absolute;margin-left:371.2pt;margin-top:13.65pt;width:89.55pt;height:24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" filled="f" strokecolor="red" strokeweight="1.5pt">
                <v:stroke endcap="round"/>
              </v:rect>
            </w:pict>
          </mc:Fallback>
        </mc:AlternateContent>
      </w:r>
      <w:r w:rsidR="00BC4B98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43C59C" wp14:editId="54E71695">
                <wp:simplePos x="0" y="0"/>
                <wp:positionH relativeFrom="column">
                  <wp:posOffset>1455420</wp:posOffset>
                </wp:positionH>
                <wp:positionV relativeFrom="paragraph">
                  <wp:posOffset>144516</wp:posOffset>
                </wp:positionV>
                <wp:extent cx="3165475" cy="2673985"/>
                <wp:effectExtent l="0" t="0" r="15875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2673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95AF7" id="Rectangle 29" o:spid="_x0000_s1026" style="position:absolute;margin-left:114.6pt;margin-top:11.4pt;width:249.25pt;height:21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" filled="f" strokecolor="#00b050" strokeweight="1.5pt">
                <v:stroke endcap="round"/>
              </v:rect>
            </w:pict>
          </mc:Fallback>
        </mc:AlternateContent>
      </w:r>
      <w:r w:rsidR="0071644F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83E29" wp14:editId="5B9903AF">
                <wp:simplePos x="0" y="0"/>
                <wp:positionH relativeFrom="column">
                  <wp:posOffset>4671419</wp:posOffset>
                </wp:positionH>
                <wp:positionV relativeFrom="paragraph">
                  <wp:posOffset>112695</wp:posOffset>
                </wp:positionV>
                <wp:extent cx="1224915" cy="4960116"/>
                <wp:effectExtent l="0" t="0" r="1333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9601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EEFF7" id="Rectangle 9" o:spid="_x0000_s1026" style="position:absolute;margin-left:367.85pt;margin-top:8.85pt;width:96.45pt;height:39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" filled="f" strokecolor="#ffc000" strokeweight="1.5pt">
                <v:stroke endcap="round"/>
              </v:rect>
            </w:pict>
          </mc:Fallback>
        </mc:AlternateContent>
      </w:r>
      <w:r w:rsidR="0071644F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DEE03" wp14:editId="66360767">
                <wp:simplePos x="0" y="0"/>
                <wp:positionH relativeFrom="column">
                  <wp:posOffset>73540</wp:posOffset>
                </wp:positionH>
                <wp:positionV relativeFrom="paragraph">
                  <wp:posOffset>112695</wp:posOffset>
                </wp:positionV>
                <wp:extent cx="1224915" cy="4960116"/>
                <wp:effectExtent l="0" t="0" r="1333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9601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E29AE" id="Rectangle 8" o:spid="_x0000_s1026" style="position:absolute;margin-left:5.8pt;margin-top:8.85pt;width:96.45pt;height:39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" filled="f" strokecolor="#ffc000" strokeweight="1.5pt">
                <v:stroke endcap="round"/>
              </v:rect>
            </w:pict>
          </mc:Fallback>
        </mc:AlternateContent>
      </w:r>
    </w:p>
    <w:p w14:paraId="01D1B6C6" w14:textId="6EA5F208" w:rsidR="00BC4B98" w:rsidRDefault="00BC4B98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171132" wp14:editId="2C54EB12">
                <wp:simplePos x="0" y="0"/>
                <wp:positionH relativeFrom="column">
                  <wp:posOffset>1514151</wp:posOffset>
                </wp:positionH>
                <wp:positionV relativeFrom="paragraph">
                  <wp:posOffset>28144</wp:posOffset>
                </wp:positionV>
                <wp:extent cx="3053391" cy="353060"/>
                <wp:effectExtent l="0" t="0" r="13970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391" cy="353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B3D2" id="Rectangle 24" o:spid="_x0000_s1026" style="position:absolute;margin-left:119.2pt;margin-top:2.2pt;width:240.4pt;height:2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" filled="f" strokecolor="red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2193FC" wp14:editId="191F72D8">
                <wp:simplePos x="0" y="0"/>
                <wp:positionH relativeFrom="column">
                  <wp:posOffset>115199</wp:posOffset>
                </wp:positionH>
                <wp:positionV relativeFrom="paragraph">
                  <wp:posOffset>171450</wp:posOffset>
                </wp:positionV>
                <wp:extent cx="1138555" cy="353060"/>
                <wp:effectExtent l="0" t="0" r="2349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F370F" id="Rectangle 12" o:spid="_x0000_s1026" style="position:absolute;margin-left:9.05pt;margin-top:13.5pt;width:89.65pt;height:2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" filled="f" strokecolor="red" strokeweight="1.5pt">
                <v:stroke endcap="round"/>
              </v:rect>
            </w:pict>
          </mc:Fallback>
        </mc:AlternateContent>
      </w:r>
    </w:p>
    <w:p w14:paraId="20B0AC52" w14:textId="4E857A36" w:rsidR="00BC4B98" w:rsidRPr="00BC4B98" w:rsidRDefault="00BC4B98" w:rsidP="00BC4B98">
      <w:pPr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16E4B1F2" w14:textId="3A8405D3" w:rsidR="00BC4B98" w:rsidRPr="00BC4B98" w:rsidRDefault="00E21500" w:rsidP="00BC4B98">
      <w:pPr>
        <w:rPr>
          <w:rFonts w:eastAsia="Andale Sans UI" w:cs="Tahoma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F51B1C" wp14:editId="756C5C52">
                <wp:simplePos x="0" y="0"/>
                <wp:positionH relativeFrom="column">
                  <wp:posOffset>4714552</wp:posOffset>
                </wp:positionH>
                <wp:positionV relativeFrom="paragraph">
                  <wp:posOffset>38927</wp:posOffset>
                </wp:positionV>
                <wp:extent cx="1137285" cy="69011"/>
                <wp:effectExtent l="0" t="0" r="24765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90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977D4" id="Rectangle 58" o:spid="_x0000_s1026" style="position:absolute;margin-left:371.2pt;margin-top:3.05pt;width:89.55pt;height:5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" filled="f" strokecolor="red" strokeweight="1.5pt">
                <v:stroke endcap="round"/>
              </v:rect>
            </w:pict>
          </mc:Fallback>
        </mc:AlternateContent>
      </w:r>
      <w:r w:rsidR="00F05661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CC12CA" wp14:editId="3EC138B7">
                <wp:simplePos x="0" y="0"/>
                <wp:positionH relativeFrom="column">
                  <wp:posOffset>1522778</wp:posOffset>
                </wp:positionH>
                <wp:positionV relativeFrom="paragraph">
                  <wp:posOffset>107938</wp:posOffset>
                </wp:positionV>
                <wp:extent cx="3044765" cy="112143"/>
                <wp:effectExtent l="0" t="0" r="22860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765" cy="112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3C42A" id="Rectangle 36" o:spid="_x0000_s1026" style="position:absolute;margin-left:119.9pt;margin-top:8.5pt;width:239.75pt;height:8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" filled="f" strokecolor="red" strokeweight="1.5pt">
                <v:stroke endcap="round"/>
              </v:rect>
            </w:pict>
          </mc:Fallback>
        </mc:AlternateContent>
      </w:r>
    </w:p>
    <w:p w14:paraId="2288E272" w14:textId="03EC932D" w:rsidR="00BC4B98" w:rsidRPr="00BC4B98" w:rsidRDefault="00E21500" w:rsidP="00BC4B98">
      <w:pPr>
        <w:rPr>
          <w:rFonts w:eastAsia="Andale Sans UI" w:cs="Tahoma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AAD162" wp14:editId="30149BC4">
                <wp:simplePos x="0" y="0"/>
                <wp:positionH relativeFrom="column">
                  <wp:posOffset>4767316</wp:posOffset>
                </wp:positionH>
                <wp:positionV relativeFrom="paragraph">
                  <wp:posOffset>28575</wp:posOffset>
                </wp:positionV>
                <wp:extent cx="1043305" cy="353599"/>
                <wp:effectExtent l="0" t="0" r="23495" b="279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535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B647A" id="Rectangle 56" o:spid="_x0000_s1026" style="position:absolute;margin-left:375.4pt;margin-top:2.25pt;width:82.15pt;height:27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" filled="f" strokecolor="#0070c0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88647A" wp14:editId="6FD3B7E8">
                <wp:simplePos x="0" y="0"/>
                <wp:positionH relativeFrom="column">
                  <wp:posOffset>4711065</wp:posOffset>
                </wp:positionH>
                <wp:positionV relativeFrom="paragraph">
                  <wp:posOffset>1558</wp:posOffset>
                </wp:positionV>
                <wp:extent cx="1137705" cy="664234"/>
                <wp:effectExtent l="0" t="0" r="24765" b="215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705" cy="664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69CCA" id="Rectangle 54" o:spid="_x0000_s1026" style="position:absolute;margin-left:370.95pt;margin-top:.1pt;width:89.6pt;height:52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" filled="f" strokecolor="red" strokeweight="1.5pt">
                <v:stroke endcap="round"/>
              </v:rect>
            </w:pict>
          </mc:Fallback>
        </mc:AlternateContent>
      </w:r>
      <w:r w:rsidR="00F05661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19392E" wp14:editId="6F722D84">
                <wp:simplePos x="0" y="0"/>
                <wp:positionH relativeFrom="column">
                  <wp:posOffset>1526876</wp:posOffset>
                </wp:positionH>
                <wp:positionV relativeFrom="paragraph">
                  <wp:posOffset>96855</wp:posOffset>
                </wp:positionV>
                <wp:extent cx="569343" cy="491706"/>
                <wp:effectExtent l="0" t="0" r="2159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491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B5649" id="Rectangle 38" o:spid="_x0000_s1026" style="position:absolute;margin-left:120.25pt;margin-top:7.65pt;width:44.85pt;height:38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" filled="f" strokecolor="red" strokeweight="1.5pt">
                <v:stroke endcap="round"/>
              </v:rect>
            </w:pict>
          </mc:Fallback>
        </mc:AlternateContent>
      </w:r>
      <w:r w:rsidR="00BC4B98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37B83C" wp14:editId="0441527A">
                <wp:simplePos x="0" y="0"/>
                <wp:positionH relativeFrom="column">
                  <wp:posOffset>120650</wp:posOffset>
                </wp:positionH>
                <wp:positionV relativeFrom="paragraph">
                  <wp:posOffset>48631</wp:posOffset>
                </wp:positionV>
                <wp:extent cx="1138687" cy="267419"/>
                <wp:effectExtent l="0" t="0" r="2349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F094D" id="Rectangle 17" o:spid="_x0000_s1026" style="position:absolute;margin-left:9.5pt;margin-top:3.85pt;width:89.65pt;height:2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" filled="f" strokecolor="red" strokeweight="1.5pt">
                <v:stroke endcap="round"/>
              </v:rect>
            </w:pict>
          </mc:Fallback>
        </mc:AlternateContent>
      </w:r>
    </w:p>
    <w:p w14:paraId="2F7C2308" w14:textId="4EAC3740" w:rsidR="00BC4B98" w:rsidRPr="00BC4B98" w:rsidRDefault="00BC4B98" w:rsidP="00BC4B98">
      <w:pPr>
        <w:rPr>
          <w:rFonts w:eastAsia="Andale Sans UI" w:cs="Tahoma"/>
          <w:sz w:val="22"/>
          <w:szCs w:val="24"/>
          <w:lang w:val="fr-FR" w:eastAsia="en-US" w:bidi="en-US"/>
        </w:rPr>
      </w:pPr>
    </w:p>
    <w:p w14:paraId="0BF37AC2" w14:textId="473D1CD6" w:rsidR="00BC4B98" w:rsidRPr="00BC4B98" w:rsidRDefault="00BC4B98" w:rsidP="00BC4B98">
      <w:pPr>
        <w:rPr>
          <w:rFonts w:eastAsia="Andale Sans UI" w:cs="Tahoma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09BB5F" wp14:editId="254A4C54">
                <wp:simplePos x="0" y="0"/>
                <wp:positionH relativeFrom="column">
                  <wp:posOffset>120770</wp:posOffset>
                </wp:positionH>
                <wp:positionV relativeFrom="paragraph">
                  <wp:posOffset>23087</wp:posOffset>
                </wp:positionV>
                <wp:extent cx="1138687" cy="483080"/>
                <wp:effectExtent l="0" t="0" r="2349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A6964" id="Rectangle 19" o:spid="_x0000_s1026" style="position:absolute;margin-left:9.5pt;margin-top:1.8pt;width:89.65pt;height:3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" filled="f" strokecolor="red" strokeweight="1.5pt">
                <v:stroke endcap="round"/>
              </v:rect>
            </w:pict>
          </mc:Fallback>
        </mc:AlternateContent>
      </w:r>
    </w:p>
    <w:p w14:paraId="566876D8" w14:textId="7D74F22A" w:rsidR="00BC4B98" w:rsidRPr="00BC4B98" w:rsidRDefault="00BC4B98" w:rsidP="00BC4B98">
      <w:pPr>
        <w:rPr>
          <w:rFonts w:eastAsia="Andale Sans UI" w:cs="Tahoma"/>
          <w:sz w:val="22"/>
          <w:szCs w:val="24"/>
          <w:lang w:val="fr-FR" w:eastAsia="en-US" w:bidi="en-US"/>
        </w:rPr>
      </w:pPr>
    </w:p>
    <w:p w14:paraId="3584FD81" w14:textId="27E262D1" w:rsidR="00BC4B98" w:rsidRPr="00BC4B98" w:rsidRDefault="00E21500" w:rsidP="00BC4B98">
      <w:pPr>
        <w:rPr>
          <w:rFonts w:eastAsia="Andale Sans UI" w:cs="Tahoma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26491D" wp14:editId="4DEA02F3">
                <wp:simplePos x="0" y="0"/>
                <wp:positionH relativeFrom="column">
                  <wp:posOffset>4719056</wp:posOffset>
                </wp:positionH>
                <wp:positionV relativeFrom="paragraph">
                  <wp:posOffset>128905</wp:posOffset>
                </wp:positionV>
                <wp:extent cx="1137285" cy="664210"/>
                <wp:effectExtent l="0" t="0" r="24765" b="2159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64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BD86C" id="Rectangle 55" o:spid="_x0000_s1026" style="position:absolute;margin-left:371.6pt;margin-top:10.15pt;width:89.55pt;height:52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" filled="f" strokecolor="red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0CA9A2" wp14:editId="44066880">
                <wp:simplePos x="0" y="0"/>
                <wp:positionH relativeFrom="column">
                  <wp:posOffset>4749057</wp:posOffset>
                </wp:positionH>
                <wp:positionV relativeFrom="paragraph">
                  <wp:posOffset>157097</wp:posOffset>
                </wp:positionV>
                <wp:extent cx="1094153" cy="353060"/>
                <wp:effectExtent l="0" t="0" r="10795" b="279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53" cy="353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8165B" id="Rectangle 61" o:spid="_x0000_s1026" style="position:absolute;margin-left:373.95pt;margin-top:12.35pt;width:86.15pt;height:2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" filled="f" strokecolor="#0070c0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35F1FF" wp14:editId="37ABCDD0">
                <wp:simplePos x="0" y="0"/>
                <wp:positionH relativeFrom="column">
                  <wp:posOffset>4711065</wp:posOffset>
                </wp:positionH>
                <wp:positionV relativeFrom="paragraph">
                  <wp:posOffset>20104</wp:posOffset>
                </wp:positionV>
                <wp:extent cx="1137285" cy="68580"/>
                <wp:effectExtent l="0" t="0" r="24765" b="266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8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EA36" id="Rectangle 59" o:spid="_x0000_s1026" style="position:absolute;margin-left:370.95pt;margin-top:1.6pt;width:89.55pt;height:5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" filled="f" strokecolor="red" strokeweight="1.5pt">
                <v:stroke endcap="round"/>
              </v:rect>
            </w:pict>
          </mc:Fallback>
        </mc:AlternateContent>
      </w:r>
    </w:p>
    <w:p w14:paraId="03B956F0" w14:textId="271CA2D0" w:rsidR="00BC4B98" w:rsidRDefault="00BC4B98" w:rsidP="00BC4B98">
      <w:pPr>
        <w:rPr>
          <w:rFonts w:eastAsia="Andale Sans UI" w:cs="Tahoma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A68D00" wp14:editId="3A52254B">
                <wp:simplePos x="0" y="0"/>
                <wp:positionH relativeFrom="column">
                  <wp:posOffset>120770</wp:posOffset>
                </wp:positionH>
                <wp:positionV relativeFrom="paragraph">
                  <wp:posOffset>50680</wp:posOffset>
                </wp:positionV>
                <wp:extent cx="1138687" cy="267419"/>
                <wp:effectExtent l="0" t="0" r="2349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8B418" id="Rectangle 21" o:spid="_x0000_s1026" style="position:absolute;margin-left:9.5pt;margin-top:4pt;width:89.65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" filled="f" strokecolor="red" strokeweight="1.5pt">
                <v:stroke endcap="round"/>
              </v:rect>
            </w:pict>
          </mc:Fallback>
        </mc:AlternateContent>
      </w:r>
    </w:p>
    <w:p w14:paraId="341F6EAF" w14:textId="4F2F76B1" w:rsidR="00BC4B98" w:rsidRDefault="00BC4B98" w:rsidP="00BC4B98">
      <w:pPr>
        <w:rPr>
          <w:rFonts w:eastAsia="Andale Sans UI" w:cs="Tahoma"/>
          <w:sz w:val="22"/>
          <w:szCs w:val="24"/>
          <w:lang w:val="fr-FR" w:eastAsia="en-US" w:bidi="en-US"/>
        </w:rPr>
      </w:pPr>
    </w:p>
    <w:p w14:paraId="10D8740B" w14:textId="0F42677E" w:rsidR="00BC4B98" w:rsidRDefault="00BC4B98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5AE87C32" w14:textId="535D58CD" w:rsidR="00BC4B98" w:rsidRDefault="00E21500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21888A" wp14:editId="3959E609">
                <wp:simplePos x="0" y="0"/>
                <wp:positionH relativeFrom="column">
                  <wp:posOffset>4704451</wp:posOffset>
                </wp:positionH>
                <wp:positionV relativeFrom="paragraph">
                  <wp:posOffset>142240</wp:posOffset>
                </wp:positionV>
                <wp:extent cx="1137285" cy="68580"/>
                <wp:effectExtent l="0" t="0" r="24765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8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F615B" id="Rectangle 60" o:spid="_x0000_s1026" style="position:absolute;margin-left:370.45pt;margin-top:11.2pt;width:89.55pt;height:5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" filled="f" strokecolor="red" strokeweight="1.5pt">
                <v:stroke endcap="round"/>
              </v:rect>
            </w:pict>
          </mc:Fallback>
        </mc:AlternateContent>
      </w:r>
    </w:p>
    <w:p w14:paraId="23F17ED4" w14:textId="7147EF9A" w:rsidR="00BC4B98" w:rsidRDefault="00E21500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DA3E1E" wp14:editId="795A5582">
                <wp:simplePos x="0" y="0"/>
                <wp:positionH relativeFrom="column">
                  <wp:posOffset>4744349</wp:posOffset>
                </wp:positionH>
                <wp:positionV relativeFrom="paragraph">
                  <wp:posOffset>118110</wp:posOffset>
                </wp:positionV>
                <wp:extent cx="1094153" cy="353060"/>
                <wp:effectExtent l="0" t="0" r="10795" b="279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53" cy="353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9562" id="Rectangle 62" o:spid="_x0000_s1026" style="position:absolute;margin-left:373.55pt;margin-top:9.3pt;width:86.15pt;height:2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" filled="f" strokecolor="#0070c0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E4B135" wp14:editId="31E588A9">
                <wp:simplePos x="0" y="0"/>
                <wp:positionH relativeFrom="column">
                  <wp:posOffset>4718050</wp:posOffset>
                </wp:positionH>
                <wp:positionV relativeFrom="paragraph">
                  <wp:posOffset>96149</wp:posOffset>
                </wp:positionV>
                <wp:extent cx="1137285" cy="664210"/>
                <wp:effectExtent l="0" t="0" r="24765" b="2159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64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198F2" id="Rectangle 57" o:spid="_x0000_s1026" style="position:absolute;margin-left:371.5pt;margin-top:7.55pt;width:89.55pt;height:52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" filled="f" strokecolor="red" strokeweight="1.5pt">
                <v:stroke endcap="round"/>
              </v:rect>
            </w:pict>
          </mc:Fallback>
        </mc:AlternateContent>
      </w:r>
    </w:p>
    <w:p w14:paraId="029B5DBE" w14:textId="271BC035" w:rsidR="00BC4B98" w:rsidRDefault="00BC4B98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74A87FD8" w14:textId="2B041946" w:rsidR="00EA0653" w:rsidRDefault="00F05661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C1F048" wp14:editId="765F2A05">
                <wp:simplePos x="0" y="0"/>
                <wp:positionH relativeFrom="column">
                  <wp:posOffset>1505214</wp:posOffset>
                </wp:positionH>
                <wp:positionV relativeFrom="paragraph">
                  <wp:posOffset>1019810</wp:posOffset>
                </wp:positionV>
                <wp:extent cx="3044765" cy="111760"/>
                <wp:effectExtent l="0" t="0" r="2286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765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B8218" id="Rectangle 41" o:spid="_x0000_s1026" style="position:absolute;margin-left:118.5pt;margin-top:80.3pt;width:239.75pt;height: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" filled="f" strokecolor="red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36A88D" wp14:editId="2B411B6A">
                <wp:simplePos x="0" y="0"/>
                <wp:positionH relativeFrom="column">
                  <wp:posOffset>1501775</wp:posOffset>
                </wp:positionH>
                <wp:positionV relativeFrom="paragraph">
                  <wp:posOffset>627751</wp:posOffset>
                </wp:positionV>
                <wp:extent cx="3053080" cy="353060"/>
                <wp:effectExtent l="0" t="0" r="13970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080" cy="353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F2C30" id="Rectangle 40" o:spid="_x0000_s1026" style="position:absolute;margin-left:118.25pt;margin-top:49.45pt;width:240.4pt;height:27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" filled="f" strokecolor="red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C7CEAE" wp14:editId="009B2FB5">
                <wp:simplePos x="0" y="0"/>
                <wp:positionH relativeFrom="column">
                  <wp:posOffset>1509395</wp:posOffset>
                </wp:positionH>
                <wp:positionV relativeFrom="paragraph">
                  <wp:posOffset>1176200</wp:posOffset>
                </wp:positionV>
                <wp:extent cx="569343" cy="491706"/>
                <wp:effectExtent l="0" t="0" r="2159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491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9DABB" id="Rectangle 39" o:spid="_x0000_s1026" style="position:absolute;margin-left:118.85pt;margin-top:92.6pt;width:44.85pt;height:3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" filled="f" strokecolor="red" strokeweight="1.5pt">
                <v:stroke endcap="round"/>
              </v:rect>
            </w:pict>
          </mc:Fallback>
        </mc:AlternateContent>
      </w:r>
      <w:r w:rsidR="00BC4B98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4051FF" wp14:editId="23616B5B">
                <wp:simplePos x="0" y="0"/>
                <wp:positionH relativeFrom="column">
                  <wp:posOffset>1443990</wp:posOffset>
                </wp:positionH>
                <wp:positionV relativeFrom="paragraph">
                  <wp:posOffset>292364</wp:posOffset>
                </wp:positionV>
                <wp:extent cx="3165475" cy="249579"/>
                <wp:effectExtent l="0" t="0" r="15875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249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733A" id="Rectangle 31" o:spid="_x0000_s1026" style="position:absolute;margin-left:113.7pt;margin-top:23pt;width:249.25pt;height:19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" filled="f" strokecolor="#00b050" strokeweight="1.5pt">
                <v:stroke endcap="round"/>
              </v:rect>
            </w:pict>
          </mc:Fallback>
        </mc:AlternateContent>
      </w:r>
      <w:r w:rsidR="00BC4B98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9FC935" wp14:editId="30CD296B">
                <wp:simplePos x="0" y="0"/>
                <wp:positionH relativeFrom="column">
                  <wp:posOffset>1435735</wp:posOffset>
                </wp:positionH>
                <wp:positionV relativeFrom="paragraph">
                  <wp:posOffset>601081</wp:posOffset>
                </wp:positionV>
                <wp:extent cx="3165475" cy="1871932"/>
                <wp:effectExtent l="0" t="0" r="1587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871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83335" id="Rectangle 30" o:spid="_x0000_s1026" style="position:absolute;margin-left:113.05pt;margin-top:47.35pt;width:249.25pt;height:147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" filled="f" strokecolor="#00b050" strokeweight="1.5pt">
                <v:stroke endcap="round"/>
              </v:rect>
            </w:pict>
          </mc:Fallback>
        </mc:AlternateContent>
      </w:r>
      <w:r w:rsidR="00BC4B98">
        <w:rPr>
          <w:rFonts w:eastAsia="Andale Sans UI" w:cs="Tahoma"/>
          <w:sz w:val="22"/>
          <w:szCs w:val="24"/>
          <w:lang w:val="fr-FR" w:eastAsia="en-US" w:bidi="en-US"/>
        </w:rPr>
        <w:tab/>
      </w:r>
    </w:p>
    <w:p w14:paraId="261AEBCB" w14:textId="64A8674A" w:rsidR="00A77EB3" w:rsidRDefault="00A77EB3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71D4A22F" w14:textId="4990B323" w:rsidR="00A77EB3" w:rsidRDefault="00A77EB3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055EE44E" w14:textId="65673631" w:rsidR="00A77EB3" w:rsidRDefault="00A77EB3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2469484C" w14:textId="79432BAA" w:rsidR="00A77EB3" w:rsidRDefault="00A77EB3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76075BC8" w14:textId="22316F7B" w:rsidR="00A77EB3" w:rsidRDefault="00A77EB3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1358EF23" w14:textId="65071F63" w:rsidR="00A77EB3" w:rsidRDefault="00A77EB3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55DABF58" w14:textId="77777777" w:rsidR="00A77EB3" w:rsidRDefault="00A77EB3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43EB848F" w14:textId="77777777" w:rsidR="00A77EB3" w:rsidRDefault="00A77EB3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3D4949E0" w14:textId="77777777" w:rsidR="00A77EB3" w:rsidRDefault="00A77EB3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3FA3EDBE" w14:textId="77777777" w:rsidR="00A77EB3" w:rsidRDefault="00A77EB3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0EE463EC" w14:textId="77777777" w:rsidR="00A77EB3" w:rsidRDefault="00A77EB3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6ADA1CAA" w14:textId="77777777" w:rsidR="00A77EB3" w:rsidRDefault="00A77EB3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4C8A8DFC" w14:textId="77777777" w:rsidR="00A77EB3" w:rsidRDefault="00A77EB3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7A75C97F" w14:textId="77777777" w:rsidR="00A77EB3" w:rsidRDefault="00A77EB3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13BFFBE2" w14:textId="77777777" w:rsidR="00A77EB3" w:rsidRDefault="00A77EB3" w:rsidP="00BC4B98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30016EA7" w14:textId="77777777" w:rsidR="00952645" w:rsidRDefault="00952645" w:rsidP="00A77EB3">
      <w:pPr>
        <w:tabs>
          <w:tab w:val="left" w:pos="3165"/>
          <w:tab w:val="left" w:pos="7852"/>
        </w:tabs>
        <w:rPr>
          <w:rFonts w:eastAsia="Andale Sans UI" w:cs="Tahoma"/>
          <w:sz w:val="22"/>
          <w:szCs w:val="24"/>
          <w:lang w:val="fr-FR" w:eastAsia="en-US" w:bidi="en-US"/>
        </w:rPr>
      </w:pPr>
    </w:p>
    <w:p w14:paraId="660846F6" w14:textId="77777777" w:rsidR="00952645" w:rsidRDefault="00952645">
      <w:pPr>
        <w:rPr>
          <w:rFonts w:eastAsia="Andale Sans UI" w:cs="Tahoma"/>
          <w:sz w:val="22"/>
          <w:szCs w:val="24"/>
          <w:lang w:val="fr-FR" w:eastAsia="en-US" w:bidi="en-US"/>
        </w:rPr>
      </w:pPr>
      <w:r>
        <w:rPr>
          <w:rFonts w:eastAsia="Andale Sans UI" w:cs="Tahoma"/>
          <w:sz w:val="22"/>
          <w:szCs w:val="24"/>
          <w:lang w:val="fr-FR" w:eastAsia="en-US" w:bidi="en-US"/>
        </w:rPr>
        <w:br w:type="page"/>
      </w:r>
    </w:p>
    <w:p w14:paraId="472ED28F" w14:textId="41FEC63F" w:rsidR="00A77EB3" w:rsidRDefault="00952645" w:rsidP="00A77EB3">
      <w:pPr>
        <w:tabs>
          <w:tab w:val="left" w:pos="3165"/>
          <w:tab w:val="left" w:pos="7852"/>
        </w:tabs>
        <w:rPr>
          <w:rFonts w:eastAsia="Andale Sans UI" w:cs="Tahoma"/>
          <w:sz w:val="22"/>
          <w:szCs w:val="24"/>
          <w:lang w:val="fr-FR" w:eastAsia="en-US" w:bidi="en-US"/>
        </w:rPr>
      </w:pPr>
      <w:r>
        <w:rPr>
          <w:rFonts w:eastAsia="Andale Sans UI" w:cs="Tahoma"/>
          <w:sz w:val="22"/>
          <w:szCs w:val="24"/>
          <w:lang w:val="fr-FR" w:eastAsia="en-US" w:bidi="en-US"/>
        </w:rPr>
        <w:lastRenderedPageBreak/>
        <w:t>Nous pouvons maintenant</w:t>
      </w:r>
      <w:r w:rsidR="00A23DA6">
        <w:rPr>
          <w:rFonts w:eastAsia="Andale Sans UI" w:cs="Tahoma"/>
          <w:sz w:val="22"/>
          <w:szCs w:val="24"/>
          <w:lang w:val="fr-FR" w:eastAsia="en-US" w:bidi="en-US"/>
        </w:rPr>
        <w:t xml:space="preserve"> affecter les balise</w:t>
      </w:r>
      <w:bookmarkStart w:id="0" w:name="_GoBack"/>
      <w:bookmarkEnd w:id="0"/>
      <w:r w:rsidR="00A23DA6">
        <w:rPr>
          <w:rFonts w:eastAsia="Andale Sans UI" w:cs="Tahoma"/>
          <w:sz w:val="22"/>
          <w:szCs w:val="24"/>
          <w:lang w:val="fr-FR" w:eastAsia="en-US" w:bidi="en-US"/>
        </w:rPr>
        <w:t>s aux différentes zones.</w:t>
      </w:r>
    </w:p>
    <w:p w14:paraId="17A6A7F4" w14:textId="77777777" w:rsidR="00A23DA6" w:rsidRDefault="00A23DA6" w:rsidP="00A77EB3">
      <w:pPr>
        <w:tabs>
          <w:tab w:val="left" w:pos="3165"/>
          <w:tab w:val="left" w:pos="7852"/>
        </w:tabs>
        <w:rPr>
          <w:rFonts w:eastAsia="Andale Sans UI" w:cs="Tahoma"/>
          <w:sz w:val="22"/>
          <w:szCs w:val="24"/>
          <w:lang w:val="fr-FR" w:eastAsia="en-US" w:bidi="en-US"/>
        </w:rPr>
      </w:pPr>
    </w:p>
    <w:p w14:paraId="567E98EF" w14:textId="07EEAFE2" w:rsidR="00A23DA6" w:rsidRDefault="00671E29" w:rsidP="00A23DA6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C832B01" wp14:editId="695E9A37">
                <wp:simplePos x="0" y="0"/>
                <wp:positionH relativeFrom="column">
                  <wp:posOffset>119104</wp:posOffset>
                </wp:positionH>
                <wp:positionV relativeFrom="paragraph">
                  <wp:posOffset>456</wp:posOffset>
                </wp:positionV>
                <wp:extent cx="1138555" cy="1404620"/>
                <wp:effectExtent l="0" t="0" r="23495" b="1524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21806" w14:textId="69DB6B8A" w:rsidR="00671E29" w:rsidRPr="00A23DA6" w:rsidRDefault="00671E29" w:rsidP="00671E29">
                            <w:pPr>
                              <w:rPr>
                                <w:lang w:val="fr-FR"/>
                              </w:rPr>
                            </w:pPr>
                            <w:r>
                              <w:t>&lt;html&gt;</w:t>
                            </w:r>
                            <w:r w:rsidR="009B390D">
                              <w:t>&lt;body&gt;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32B01" id="_x0000_s1029" type="#_x0000_t202" style="position:absolute;margin-left:9.4pt;margin-top:.05pt;width:89.65pt;height:110.6pt;z-index:251810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" strokecolor="#7030a0">
                <v:textbox style="mso-fit-shape-to-text:t">
                  <w:txbxContent>
                    <w:p w14:paraId="71D21806" w14:textId="69DB6B8A" w:rsidR="00671E29" w:rsidRPr="00A23DA6" w:rsidRDefault="00671E29" w:rsidP="00671E29">
                      <w:pPr>
                        <w:rPr>
                          <w:lang w:val="fr-FR"/>
                        </w:rPr>
                      </w:pPr>
                      <w:r>
                        <w:t>&lt;</w:t>
                      </w:r>
                      <w:proofErr w:type="gramStart"/>
                      <w:r>
                        <w:t>html</w:t>
                      </w:r>
                      <w:proofErr w:type="gramEnd"/>
                      <w:r>
                        <w:t>&gt;</w:t>
                      </w:r>
                      <w:r w:rsidR="009B390D">
                        <w:t>&lt;body&gt;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BDF9BE" w14:textId="2FD166D3" w:rsidR="00A23DA6" w:rsidRDefault="00671E29" w:rsidP="00A23DA6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710F6F50" wp14:editId="50729118">
                <wp:simplePos x="0" y="0"/>
                <wp:positionH relativeFrom="column">
                  <wp:posOffset>134392</wp:posOffset>
                </wp:positionH>
                <wp:positionV relativeFrom="paragraph">
                  <wp:posOffset>24921</wp:posOffset>
                </wp:positionV>
                <wp:extent cx="1138555" cy="1404620"/>
                <wp:effectExtent l="0" t="0" r="4445" b="0"/>
                <wp:wrapSquare wrapText="bothSides"/>
                <wp:docPr id="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FE02" w14:textId="39DD9C10" w:rsidR="00671E29" w:rsidRPr="009D31D3" w:rsidRDefault="00671E29" w:rsidP="00671E29">
                            <w:pPr>
                              <w:rPr>
                                <w:color w:val="FFC000"/>
                                <w:lang w:val="fr-FR"/>
                              </w:rPr>
                            </w:pPr>
                            <w:r w:rsidRPr="009D31D3">
                              <w:rPr>
                                <w:color w:val="FFC000"/>
                              </w:rPr>
                              <w:t>&lt;nav&gt; ou &lt;div&gt;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F6F50" id="_x0000_s1030" type="#_x0000_t202" style="position:absolute;margin-left:10.6pt;margin-top:1.95pt;width:89.65pt;height:110.6pt;z-index:251804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" stroked="f">
                <v:textbox style="mso-fit-shape-to-text:t">
                  <w:txbxContent>
                    <w:p w14:paraId="7DB9FE02" w14:textId="39DD9C10" w:rsidR="00671E29" w:rsidRPr="009D31D3" w:rsidRDefault="00671E29" w:rsidP="00671E29">
                      <w:pPr>
                        <w:rPr>
                          <w:color w:val="FFC000"/>
                          <w:lang w:val="fr-FR"/>
                        </w:rPr>
                      </w:pPr>
                      <w:r w:rsidRPr="009D31D3">
                        <w:rPr>
                          <w:color w:val="FFC000"/>
                        </w:rPr>
                        <w:t>&lt;</w:t>
                      </w:r>
                      <w:proofErr w:type="spellStart"/>
                      <w:proofErr w:type="gramStart"/>
                      <w:r w:rsidRPr="009D31D3">
                        <w:rPr>
                          <w:color w:val="FFC000"/>
                        </w:rPr>
                        <w:t>nav</w:t>
                      </w:r>
                      <w:proofErr w:type="spellEnd"/>
                      <w:proofErr w:type="gramEnd"/>
                      <w:r w:rsidRPr="009D31D3">
                        <w:rPr>
                          <w:color w:val="FFC000"/>
                        </w:rPr>
                        <w:t xml:space="preserve">&gt; </w:t>
                      </w:r>
                      <w:proofErr w:type="spellStart"/>
                      <w:r w:rsidRPr="009D31D3">
                        <w:rPr>
                          <w:color w:val="FFC000"/>
                        </w:rPr>
                        <w:t>ou</w:t>
                      </w:r>
                      <w:proofErr w:type="spellEnd"/>
                      <w:r w:rsidRPr="009D31D3">
                        <w:rPr>
                          <w:color w:val="FFC000"/>
                        </w:rPr>
                        <w:t xml:space="preserve"> 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6D9C842C" wp14:editId="65878542">
                <wp:simplePos x="0" y="0"/>
                <wp:positionH relativeFrom="column">
                  <wp:posOffset>4718050</wp:posOffset>
                </wp:positionH>
                <wp:positionV relativeFrom="paragraph">
                  <wp:posOffset>33020</wp:posOffset>
                </wp:positionV>
                <wp:extent cx="1138555" cy="1404620"/>
                <wp:effectExtent l="0" t="0" r="4445" b="0"/>
                <wp:wrapSquare wrapText="bothSides"/>
                <wp:docPr id="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CC538" w14:textId="72D36EF7" w:rsidR="00671E29" w:rsidRPr="009D31D3" w:rsidRDefault="00671E29" w:rsidP="00671E29">
                            <w:pPr>
                              <w:rPr>
                                <w:color w:val="FFC000"/>
                                <w:lang w:val="fr-FR"/>
                              </w:rPr>
                            </w:pPr>
                            <w:r w:rsidRPr="009D31D3">
                              <w:rPr>
                                <w:color w:val="FFC000"/>
                              </w:rPr>
                              <w:t>&lt;aside&gt; ou &lt;div&gt;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C842C" id="_x0000_s1031" type="#_x0000_t202" style="position:absolute;margin-left:371.5pt;margin-top:2.6pt;width:89.65pt;height:110.6pt;z-index:251808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" stroked="f">
                <v:textbox style="mso-fit-shape-to-text:t">
                  <w:txbxContent>
                    <w:p w14:paraId="39FCC538" w14:textId="72D36EF7" w:rsidR="00671E29" w:rsidRPr="009D31D3" w:rsidRDefault="00671E29" w:rsidP="00671E29">
                      <w:pPr>
                        <w:rPr>
                          <w:color w:val="FFC000"/>
                          <w:lang w:val="fr-FR"/>
                        </w:rPr>
                      </w:pPr>
                      <w:r w:rsidRPr="009D31D3">
                        <w:rPr>
                          <w:color w:val="FFC000"/>
                        </w:rPr>
                        <w:t>&lt;</w:t>
                      </w:r>
                      <w:proofErr w:type="gramStart"/>
                      <w:r w:rsidRPr="009D31D3">
                        <w:rPr>
                          <w:color w:val="FFC000"/>
                        </w:rPr>
                        <w:t>aside</w:t>
                      </w:r>
                      <w:proofErr w:type="gramEnd"/>
                      <w:r w:rsidRPr="009D31D3">
                        <w:rPr>
                          <w:color w:val="FFC000"/>
                        </w:rPr>
                        <w:t xml:space="preserve">&gt; </w:t>
                      </w:r>
                      <w:proofErr w:type="spellStart"/>
                      <w:r w:rsidRPr="009D31D3">
                        <w:rPr>
                          <w:color w:val="FFC000"/>
                        </w:rPr>
                        <w:t>ou</w:t>
                      </w:r>
                      <w:proofErr w:type="spellEnd"/>
                      <w:r w:rsidRPr="009D31D3">
                        <w:rPr>
                          <w:color w:val="FFC000"/>
                        </w:rPr>
                        <w:t xml:space="preserve"> 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400EB397" wp14:editId="1E7A6D02">
                <wp:simplePos x="0" y="0"/>
                <wp:positionH relativeFrom="column">
                  <wp:posOffset>2435812</wp:posOffset>
                </wp:positionH>
                <wp:positionV relativeFrom="paragraph">
                  <wp:posOffset>33176</wp:posOffset>
                </wp:positionV>
                <wp:extent cx="1138555" cy="1404620"/>
                <wp:effectExtent l="0" t="0" r="4445" b="0"/>
                <wp:wrapSquare wrapText="bothSides"/>
                <wp:docPr id="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0C012" w14:textId="3C4169FC" w:rsidR="00671E29" w:rsidRPr="009D31D3" w:rsidRDefault="00671E29" w:rsidP="00671E29">
                            <w:pPr>
                              <w:rPr>
                                <w:color w:val="FFC000"/>
                                <w:lang w:val="fr-FR"/>
                              </w:rPr>
                            </w:pPr>
                            <w:r w:rsidRPr="009D31D3">
                              <w:rPr>
                                <w:color w:val="FFC000"/>
                              </w:rPr>
                              <w:t>&lt;main&gt; ou &lt;div&gt;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EB397" id="_x0000_s1032" type="#_x0000_t202" style="position:absolute;margin-left:191.8pt;margin-top:2.6pt;width:89.65pt;height:110.6pt;z-index:251806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" stroked="f">
                <v:textbox style="mso-fit-shape-to-text:t">
                  <w:txbxContent>
                    <w:p w14:paraId="4A60C012" w14:textId="3C4169FC" w:rsidR="00671E29" w:rsidRPr="009D31D3" w:rsidRDefault="00671E29" w:rsidP="00671E29">
                      <w:pPr>
                        <w:rPr>
                          <w:color w:val="FFC000"/>
                          <w:lang w:val="fr-FR"/>
                        </w:rPr>
                      </w:pPr>
                      <w:r w:rsidRPr="009D31D3">
                        <w:rPr>
                          <w:color w:val="FFC000"/>
                        </w:rPr>
                        <w:t>&lt;</w:t>
                      </w:r>
                      <w:proofErr w:type="gramStart"/>
                      <w:r w:rsidRPr="009D31D3">
                        <w:rPr>
                          <w:color w:val="FFC000"/>
                        </w:rPr>
                        <w:t>main</w:t>
                      </w:r>
                      <w:proofErr w:type="gramEnd"/>
                      <w:r w:rsidRPr="009D31D3">
                        <w:rPr>
                          <w:color w:val="FFC000"/>
                        </w:rPr>
                        <w:t xml:space="preserve">&gt; </w:t>
                      </w:r>
                      <w:proofErr w:type="spellStart"/>
                      <w:r w:rsidRPr="009D31D3">
                        <w:rPr>
                          <w:color w:val="FFC000"/>
                        </w:rPr>
                        <w:t>ou</w:t>
                      </w:r>
                      <w:proofErr w:type="spellEnd"/>
                      <w:r w:rsidRPr="009D31D3">
                        <w:rPr>
                          <w:color w:val="FFC000"/>
                        </w:rPr>
                        <w:t xml:space="preserve"> 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96FBF7" wp14:editId="481DC6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8680" cy="5331124"/>
                <wp:effectExtent l="0" t="0" r="13970" b="2222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680" cy="5331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A84DA" id="Rectangle 63" o:spid="_x0000_s1026" style="position:absolute;margin-left:0;margin-top:-.05pt;width:468.4pt;height:419.7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" filled="f" strokecolor="#7030a0" strokeweight="1.5pt">
                <v:stroke endcap="round"/>
              </v:rect>
            </w:pict>
          </mc:Fallback>
        </mc:AlternateContent>
      </w:r>
      <w:r w:rsidR="00A23DA6">
        <w:rPr>
          <w:rFonts w:eastAsia="Andale Sans UI" w:cs="Tahoma"/>
          <w:kern w:val="3"/>
          <w:sz w:val="22"/>
          <w:szCs w:val="24"/>
          <w:lang w:val="fr-FR" w:eastAsia="en-US" w:bidi="en-US"/>
        </w:rPr>
        <w:tab/>
      </w:r>
    </w:p>
    <w:p w14:paraId="0022BD9A" w14:textId="0489E329" w:rsidR="00A23DA6" w:rsidRDefault="00A23DA6" w:rsidP="00A23DA6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2AAE45" wp14:editId="7767BAF9">
                <wp:simplePos x="0" y="0"/>
                <wp:positionH relativeFrom="column">
                  <wp:posOffset>4714552</wp:posOffset>
                </wp:positionH>
                <wp:positionV relativeFrom="paragraph">
                  <wp:posOffset>173079</wp:posOffset>
                </wp:positionV>
                <wp:extent cx="1137285" cy="310551"/>
                <wp:effectExtent l="0" t="0" r="24765" b="133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2DA7E" id="Rectangle 64" o:spid="_x0000_s1026" style="position:absolute;margin-left:371.2pt;margin-top:13.65pt;width:89.55pt;height:24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" filled="f" strokecolor="red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1A18FA" wp14:editId="0A3D09DD">
                <wp:simplePos x="0" y="0"/>
                <wp:positionH relativeFrom="column">
                  <wp:posOffset>1455420</wp:posOffset>
                </wp:positionH>
                <wp:positionV relativeFrom="paragraph">
                  <wp:posOffset>144516</wp:posOffset>
                </wp:positionV>
                <wp:extent cx="3165475" cy="2673985"/>
                <wp:effectExtent l="0" t="0" r="15875" b="1206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2673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C2FD5" id="Rectangle 65" o:spid="_x0000_s1026" style="position:absolute;margin-left:114.6pt;margin-top:11.4pt;width:249.25pt;height:210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" filled="f" strokecolor="#00b050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B00AFF" wp14:editId="16A2BCD2">
                <wp:simplePos x="0" y="0"/>
                <wp:positionH relativeFrom="column">
                  <wp:posOffset>4671419</wp:posOffset>
                </wp:positionH>
                <wp:positionV relativeFrom="paragraph">
                  <wp:posOffset>112695</wp:posOffset>
                </wp:positionV>
                <wp:extent cx="1224915" cy="4960116"/>
                <wp:effectExtent l="0" t="0" r="13335" b="1206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9601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BA074" id="Rectangle 66" o:spid="_x0000_s1026" style="position:absolute;margin-left:367.85pt;margin-top:8.85pt;width:96.45pt;height:390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" filled="f" strokecolor="#ffc000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327224" wp14:editId="3651D593">
                <wp:simplePos x="0" y="0"/>
                <wp:positionH relativeFrom="column">
                  <wp:posOffset>1393382</wp:posOffset>
                </wp:positionH>
                <wp:positionV relativeFrom="paragraph">
                  <wp:posOffset>112695</wp:posOffset>
                </wp:positionV>
                <wp:extent cx="3234690" cy="4960116"/>
                <wp:effectExtent l="0" t="0" r="22860" b="120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49601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EEF53" id="Rectangle 67" o:spid="_x0000_s1026" style="position:absolute;margin-left:109.7pt;margin-top:8.85pt;width:254.7pt;height:390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" filled="f" strokecolor="#ffc000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7B4409" wp14:editId="1FEE1318">
                <wp:simplePos x="0" y="0"/>
                <wp:positionH relativeFrom="column">
                  <wp:posOffset>73540</wp:posOffset>
                </wp:positionH>
                <wp:positionV relativeFrom="paragraph">
                  <wp:posOffset>112695</wp:posOffset>
                </wp:positionV>
                <wp:extent cx="1224915" cy="4960116"/>
                <wp:effectExtent l="0" t="0" r="13335" b="1206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9601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440B9" id="Rectangle 68" o:spid="_x0000_s1026" style="position:absolute;margin-left:5.8pt;margin-top:8.85pt;width:96.45pt;height:390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" filled="f" strokecolor="#ffc000" strokeweight="1.5pt">
                <v:stroke endcap="round"/>
              </v:rect>
            </w:pict>
          </mc:Fallback>
        </mc:AlternateContent>
      </w:r>
    </w:p>
    <w:p w14:paraId="4FD06CAD" w14:textId="26473D2D" w:rsidR="00A23DA6" w:rsidRDefault="009D31D3" w:rsidP="00A23DA6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410DFAE" wp14:editId="7EC08DE3">
                <wp:simplePos x="0" y="0"/>
                <wp:positionH relativeFrom="column">
                  <wp:posOffset>4756977</wp:posOffset>
                </wp:positionH>
                <wp:positionV relativeFrom="paragraph">
                  <wp:posOffset>27617</wp:posOffset>
                </wp:positionV>
                <wp:extent cx="1035050" cy="1404620"/>
                <wp:effectExtent l="0" t="0" r="0" b="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66501" w14:textId="0DDA6F2F" w:rsidR="009D31D3" w:rsidRPr="00A23DA6" w:rsidRDefault="009D31D3" w:rsidP="009D31D3">
                            <w:pPr>
                              <w:rPr>
                                <w:lang w:val="fr-FR"/>
                              </w:rPr>
                            </w:pPr>
                            <w:r>
                              <w:t>&lt;h3&gt;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0DFAE" id="_x0000_s1033" type="#_x0000_t202" style="position:absolute;margin-left:374.55pt;margin-top:2.15pt;width:81.5pt;height:110.6pt;z-index:251831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" stroked="f">
                <v:textbox style="mso-fit-shape-to-text:t">
                  <w:txbxContent>
                    <w:p w14:paraId="0CF66501" w14:textId="0DDA6F2F" w:rsidR="009D31D3" w:rsidRPr="00A23DA6" w:rsidRDefault="009D31D3" w:rsidP="009D31D3">
                      <w:pPr>
                        <w:rPr>
                          <w:lang w:val="fr-FR"/>
                        </w:rPr>
                      </w:pPr>
                      <w:r>
                        <w:t>&lt;h</w:t>
                      </w:r>
                      <w:r>
                        <w:t>3</w:t>
                      </w:r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2843204" wp14:editId="25E860D0">
                <wp:simplePos x="0" y="0"/>
                <wp:positionH relativeFrom="column">
                  <wp:posOffset>1621766</wp:posOffset>
                </wp:positionH>
                <wp:positionV relativeFrom="paragraph">
                  <wp:posOffset>80884</wp:posOffset>
                </wp:positionV>
                <wp:extent cx="1035050" cy="1404620"/>
                <wp:effectExtent l="0" t="0" r="0" b="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54F22" w14:textId="77777777" w:rsidR="009D31D3" w:rsidRPr="00A23DA6" w:rsidRDefault="009D31D3" w:rsidP="009D31D3">
                            <w:pPr>
                              <w:rPr>
                                <w:lang w:val="fr-FR"/>
                              </w:rPr>
                            </w:pPr>
                            <w:r>
                              <w:t>&lt;h1&gt;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843204" id="_x0000_s1034" type="#_x0000_t202" style="position:absolute;margin-left:127.7pt;margin-top:6.35pt;width:81.5pt;height:110.6pt;z-index:251821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" stroked="f">
                <v:textbox style="mso-fit-shape-to-text:t">
                  <w:txbxContent>
                    <w:p w14:paraId="2E754F22" w14:textId="77777777" w:rsidR="009D31D3" w:rsidRPr="00A23DA6" w:rsidRDefault="009D31D3" w:rsidP="009D31D3">
                      <w:pPr>
                        <w:rPr>
                          <w:lang w:val="fr-FR"/>
                        </w:rPr>
                      </w:pPr>
                      <w:r>
                        <w:t>&lt;h1&gt;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5F4315" wp14:editId="17A556D4">
                <wp:simplePos x="0" y="0"/>
                <wp:positionH relativeFrom="column">
                  <wp:posOffset>1514151</wp:posOffset>
                </wp:positionH>
                <wp:positionV relativeFrom="paragraph">
                  <wp:posOffset>28144</wp:posOffset>
                </wp:positionV>
                <wp:extent cx="3053391" cy="353060"/>
                <wp:effectExtent l="0" t="0" r="13970" b="279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391" cy="353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0110D" id="Rectangle 69" o:spid="_x0000_s1026" style="position:absolute;margin-left:119.2pt;margin-top:2.2pt;width:240.4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" filled="f" strokecolor="red" strokeweight="1.5pt">
                <v:stroke endcap="round"/>
              </v:rect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FD59F5" wp14:editId="3470B690">
                <wp:simplePos x="0" y="0"/>
                <wp:positionH relativeFrom="column">
                  <wp:posOffset>115199</wp:posOffset>
                </wp:positionH>
                <wp:positionV relativeFrom="paragraph">
                  <wp:posOffset>171450</wp:posOffset>
                </wp:positionV>
                <wp:extent cx="1138555" cy="353060"/>
                <wp:effectExtent l="0" t="0" r="23495" b="279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E8027" id="Rectangle 70" o:spid="_x0000_s1026" style="position:absolute;margin-left:9.05pt;margin-top:13.5pt;width:89.65pt;height:27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" filled="f" strokecolor="red" strokeweight="1.5pt">
                <v:stroke endcap="round"/>
              </v:rect>
            </w:pict>
          </mc:Fallback>
        </mc:AlternateContent>
      </w:r>
    </w:p>
    <w:p w14:paraId="09E5F761" w14:textId="5D30AACC" w:rsidR="00A23DA6" w:rsidRPr="00BC4B98" w:rsidRDefault="009D31D3" w:rsidP="00A23DA6">
      <w:pPr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618FD88D" wp14:editId="7579CF2E">
                <wp:simplePos x="0" y="0"/>
                <wp:positionH relativeFrom="column">
                  <wp:posOffset>5012942</wp:posOffset>
                </wp:positionH>
                <wp:positionV relativeFrom="paragraph">
                  <wp:posOffset>131743</wp:posOffset>
                </wp:positionV>
                <wp:extent cx="1035050" cy="1404620"/>
                <wp:effectExtent l="0" t="0" r="0" b="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81C58" w14:textId="003BA00B" w:rsidR="009D31D3" w:rsidRPr="00A23DA6" w:rsidRDefault="009D31D3" w:rsidP="009D31D3">
                            <w:pPr>
                              <w:rPr>
                                <w:lang w:val="fr-FR"/>
                              </w:rPr>
                            </w:pPr>
                            <w:r>
                              <w:t>&lt;hr&gt;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FD88D" id="_x0000_s1035" type="#_x0000_t202" style="position:absolute;left:0;text-align:left;margin-left:394.7pt;margin-top:10.35pt;width:81.5pt;height:110.6pt;z-index:2516520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" stroked="f">
                <v:textbox style="mso-fit-shape-to-text:t">
                  <w:txbxContent>
                    <w:p w14:paraId="0FE81C58" w14:textId="003BA00B" w:rsidR="009D31D3" w:rsidRPr="00A23DA6" w:rsidRDefault="009D31D3" w:rsidP="009D31D3">
                      <w:pPr>
                        <w:rPr>
                          <w:lang w:val="fr-FR"/>
                        </w:rPr>
                      </w:pPr>
                      <w:r>
                        <w:t>&lt;</w:t>
                      </w:r>
                      <w:proofErr w:type="spellStart"/>
                      <w:proofErr w:type="gramStart"/>
                      <w:r>
                        <w:t>hr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B73C7E9" wp14:editId="37F8E484">
                <wp:simplePos x="0" y="0"/>
                <wp:positionH relativeFrom="column">
                  <wp:posOffset>133721</wp:posOffset>
                </wp:positionH>
                <wp:positionV relativeFrom="paragraph">
                  <wp:posOffset>63500</wp:posOffset>
                </wp:positionV>
                <wp:extent cx="1035050" cy="1404620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58192" w14:textId="3B923E6E" w:rsidR="009D31D3" w:rsidRPr="009D31D3" w:rsidRDefault="009D31D3" w:rsidP="009D31D3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9D31D3">
                              <w:rPr>
                                <w:color w:val="FF0000"/>
                              </w:rPr>
                              <w:t>&lt;h1&gt;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3C7E9" id="_x0000_s1036" type="#_x0000_t202" style="position:absolute;left:0;text-align:left;margin-left:10.55pt;margin-top:5pt;width:81.5pt;height:110.6pt;z-index:251812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" stroked="f">
                <v:textbox style="mso-fit-shape-to-text:t">
                  <w:txbxContent>
                    <w:p w14:paraId="0AE58192" w14:textId="3B923E6E" w:rsidR="009D31D3" w:rsidRPr="009D31D3" w:rsidRDefault="009D31D3" w:rsidP="009D31D3">
                      <w:pPr>
                        <w:rPr>
                          <w:color w:val="FF0000"/>
                          <w:lang w:val="fr-FR"/>
                        </w:rPr>
                      </w:pPr>
                      <w:r w:rsidRPr="009D31D3">
                        <w:rPr>
                          <w:color w:val="FF0000"/>
                        </w:rPr>
                        <w:t>&lt;h1</w:t>
                      </w:r>
                      <w:r w:rsidRPr="009D31D3">
                        <w:rPr>
                          <w:color w:val="FF000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4FED86" w14:textId="2D742EB5" w:rsidR="00A23DA6" w:rsidRPr="00BC4B98" w:rsidRDefault="009D31D3" w:rsidP="00A23DA6">
      <w:pPr>
        <w:rPr>
          <w:rFonts w:eastAsia="Andale Sans UI" w:cs="Tahoma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E0C8DF" wp14:editId="710C685B">
                <wp:simplePos x="0" y="0"/>
                <wp:positionH relativeFrom="column">
                  <wp:posOffset>1522730</wp:posOffset>
                </wp:positionH>
                <wp:positionV relativeFrom="paragraph">
                  <wp:posOffset>122291</wp:posOffset>
                </wp:positionV>
                <wp:extent cx="3044190" cy="111760"/>
                <wp:effectExtent l="0" t="0" r="22860" b="2159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190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A214C" id="Rectangle 72" o:spid="_x0000_s1026" style="position:absolute;margin-left:119.9pt;margin-top:9.65pt;width:239.7pt;height:8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" filled="f" strokecolor="red" strokeweight="1.5pt">
                <v:stroke endcap="round"/>
              </v:rect>
            </w:pict>
          </mc:Fallback>
        </mc:AlternateContent>
      </w: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7A9552F2" wp14:editId="235EF537">
                <wp:simplePos x="0" y="0"/>
                <wp:positionH relativeFrom="column">
                  <wp:posOffset>1522730</wp:posOffset>
                </wp:positionH>
                <wp:positionV relativeFrom="paragraph">
                  <wp:posOffset>63129</wp:posOffset>
                </wp:positionV>
                <wp:extent cx="1035050" cy="1404620"/>
                <wp:effectExtent l="0" t="0" r="0" b="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95973" w14:textId="3DDE0EBB" w:rsidR="009D31D3" w:rsidRPr="00A23DA6" w:rsidRDefault="009D31D3" w:rsidP="009D31D3">
                            <w:pPr>
                              <w:rPr>
                                <w:lang w:val="fr-FR"/>
                              </w:rPr>
                            </w:pPr>
                            <w:r>
                              <w:t>&lt;p&gt;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552F2" id="_x0000_s1037" type="#_x0000_t202" style="position:absolute;margin-left:119.9pt;margin-top:4.95pt;width:81.5pt;height:110.6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" stroked="f">
                <v:textbox style="mso-fit-shape-to-text:t">
                  <w:txbxContent>
                    <w:p w14:paraId="38995973" w14:textId="3DDE0EBB" w:rsidR="009D31D3" w:rsidRPr="00A23DA6" w:rsidRDefault="009D31D3" w:rsidP="009D31D3">
                      <w:pPr>
                        <w:rPr>
                          <w:lang w:val="fr-FR"/>
                        </w:rPr>
                      </w:pPr>
                      <w:r>
                        <w:t>&lt;p</w:t>
                      </w:r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1892BE" wp14:editId="6D83A7D0">
                <wp:simplePos x="0" y="0"/>
                <wp:positionH relativeFrom="column">
                  <wp:posOffset>4714552</wp:posOffset>
                </wp:positionH>
                <wp:positionV relativeFrom="paragraph">
                  <wp:posOffset>38927</wp:posOffset>
                </wp:positionV>
                <wp:extent cx="1137285" cy="69011"/>
                <wp:effectExtent l="0" t="0" r="24765" b="266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90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84F42" id="Rectangle 71" o:spid="_x0000_s1026" style="position:absolute;margin-left:371.2pt;margin-top:3.05pt;width:89.55pt;height:5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" filled="f" strokecolor="red" strokeweight="1.5pt">
                <v:stroke endcap="round"/>
              </v:rect>
            </w:pict>
          </mc:Fallback>
        </mc:AlternateContent>
      </w:r>
    </w:p>
    <w:p w14:paraId="53580ABD" w14:textId="682076FE" w:rsidR="00A23DA6" w:rsidRPr="00BC4B98" w:rsidRDefault="009D31D3" w:rsidP="00A23DA6">
      <w:pPr>
        <w:rPr>
          <w:rFonts w:eastAsia="Andale Sans UI" w:cs="Tahoma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2B13D7F3" wp14:editId="52C65A14">
                <wp:simplePos x="0" y="0"/>
                <wp:positionH relativeFrom="column">
                  <wp:posOffset>4774565</wp:posOffset>
                </wp:positionH>
                <wp:positionV relativeFrom="paragraph">
                  <wp:posOffset>65405</wp:posOffset>
                </wp:positionV>
                <wp:extent cx="819150" cy="1404620"/>
                <wp:effectExtent l="0" t="0" r="0" b="0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CD1A4" w14:textId="1ED64D6B" w:rsidR="009D31D3" w:rsidRPr="009D31D3" w:rsidRDefault="009D31D3" w:rsidP="009D31D3">
                            <w:pPr>
                              <w:rPr>
                                <w:color w:val="0070C0"/>
                                <w:lang w:val="fr-FR"/>
                              </w:rPr>
                            </w:pPr>
                            <w:r w:rsidRPr="009D31D3">
                              <w:rPr>
                                <w:color w:val="0070C0"/>
                              </w:rPr>
                              <w:t>&lt;img&gt;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3D7F3" id="_x0000_s1038" type="#_x0000_t202" style="position:absolute;margin-left:375.95pt;margin-top:5.15pt;width:64.5pt;height:110.6pt;z-index:251835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" stroked="f">
                <v:textbox style="mso-fit-shape-to-text:t">
                  <w:txbxContent>
                    <w:p w14:paraId="325CD1A4" w14:textId="1ED64D6B" w:rsidR="009D31D3" w:rsidRPr="009D31D3" w:rsidRDefault="009D31D3" w:rsidP="009D31D3">
                      <w:pPr>
                        <w:rPr>
                          <w:color w:val="0070C0"/>
                          <w:lang w:val="fr-FR"/>
                        </w:rPr>
                      </w:pPr>
                      <w:r w:rsidRPr="009D31D3">
                        <w:rPr>
                          <w:color w:val="0070C0"/>
                        </w:rPr>
                        <w:t>&lt;</w:t>
                      </w:r>
                      <w:proofErr w:type="spellStart"/>
                      <w:proofErr w:type="gramStart"/>
                      <w:r w:rsidRPr="009D31D3">
                        <w:rPr>
                          <w:color w:val="0070C0"/>
                        </w:rPr>
                        <w:t>img</w:t>
                      </w:r>
                      <w:proofErr w:type="spellEnd"/>
                      <w:proofErr w:type="gramEnd"/>
                      <w:r w:rsidRPr="009D31D3">
                        <w:rPr>
                          <w:color w:val="0070C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14B63F9C" wp14:editId="3433E21D">
                <wp:simplePos x="0" y="0"/>
                <wp:positionH relativeFrom="column">
                  <wp:posOffset>133350</wp:posOffset>
                </wp:positionH>
                <wp:positionV relativeFrom="paragraph">
                  <wp:posOffset>73924</wp:posOffset>
                </wp:positionV>
                <wp:extent cx="1035050" cy="23241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AD1CB" w14:textId="203BFA47" w:rsidR="009D31D3" w:rsidRPr="009D31D3" w:rsidRDefault="009D31D3" w:rsidP="009D31D3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9D31D3">
                              <w:rPr>
                                <w:color w:val="FF0000"/>
                              </w:rPr>
                              <w:t>&lt;h2&gt;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3F9C" id="_x0000_s1039" type="#_x0000_t202" style="position:absolute;margin-left:10.5pt;margin-top:5.8pt;width:81.5pt;height:18.3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" stroked="f">
                <v:textbox>
                  <w:txbxContent>
                    <w:p w14:paraId="070AD1CB" w14:textId="203BFA47" w:rsidR="009D31D3" w:rsidRPr="009D31D3" w:rsidRDefault="009D31D3" w:rsidP="009D31D3">
                      <w:pPr>
                        <w:rPr>
                          <w:color w:val="FF0000"/>
                          <w:lang w:val="fr-FR"/>
                        </w:rPr>
                      </w:pPr>
                      <w:r w:rsidRPr="009D31D3">
                        <w:rPr>
                          <w:color w:val="FF0000"/>
                        </w:rPr>
                        <w:t>&lt;h2</w:t>
                      </w:r>
                      <w:r w:rsidRPr="009D31D3">
                        <w:rPr>
                          <w:color w:val="FF000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6C7402" wp14:editId="785C3D28">
                <wp:simplePos x="0" y="0"/>
                <wp:positionH relativeFrom="column">
                  <wp:posOffset>4767316</wp:posOffset>
                </wp:positionH>
                <wp:positionV relativeFrom="paragraph">
                  <wp:posOffset>28575</wp:posOffset>
                </wp:positionV>
                <wp:extent cx="1043305" cy="353599"/>
                <wp:effectExtent l="0" t="0" r="23495" b="279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3535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20001" id="Rectangle 73" o:spid="_x0000_s1026" style="position:absolute;margin-left:375.4pt;margin-top:2.25pt;width:82.15pt;height:27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" filled="f" strokecolor="#0070c0" strokeweight="1.5pt">
                <v:stroke endcap="round"/>
              </v:rect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805597" wp14:editId="1C60709A">
                <wp:simplePos x="0" y="0"/>
                <wp:positionH relativeFrom="column">
                  <wp:posOffset>4711065</wp:posOffset>
                </wp:positionH>
                <wp:positionV relativeFrom="paragraph">
                  <wp:posOffset>1558</wp:posOffset>
                </wp:positionV>
                <wp:extent cx="1137705" cy="664234"/>
                <wp:effectExtent l="0" t="0" r="24765" b="2159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705" cy="664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BD159" id="Rectangle 74" o:spid="_x0000_s1026" style="position:absolute;margin-left:370.95pt;margin-top:.1pt;width:89.6pt;height:52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" filled="f" strokecolor="red" strokeweight="1.5pt">
                <v:stroke endcap="round"/>
              </v:rect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CC8968" wp14:editId="53C01CDE">
                <wp:simplePos x="0" y="0"/>
                <wp:positionH relativeFrom="column">
                  <wp:posOffset>1526876</wp:posOffset>
                </wp:positionH>
                <wp:positionV relativeFrom="paragraph">
                  <wp:posOffset>96855</wp:posOffset>
                </wp:positionV>
                <wp:extent cx="569343" cy="491706"/>
                <wp:effectExtent l="0" t="0" r="21590" b="2286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4917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422F0" id="Rectangle 75" o:spid="_x0000_s1026" style="position:absolute;margin-left:120.25pt;margin-top:7.65pt;width:44.85pt;height:38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" filled="f" strokecolor="red" strokeweight="1.5pt">
                <v:stroke endcap="round"/>
              </v:rect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20526F" wp14:editId="4F07215F">
                <wp:simplePos x="0" y="0"/>
                <wp:positionH relativeFrom="column">
                  <wp:posOffset>120650</wp:posOffset>
                </wp:positionH>
                <wp:positionV relativeFrom="paragraph">
                  <wp:posOffset>48631</wp:posOffset>
                </wp:positionV>
                <wp:extent cx="1138687" cy="267419"/>
                <wp:effectExtent l="0" t="0" r="23495" b="1841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0F458" id="Rectangle 76" o:spid="_x0000_s1026" style="position:absolute;margin-left:9.5pt;margin-top:3.85pt;width:89.65pt;height:21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" filled="f" strokecolor="red" strokeweight="1.5pt">
                <v:stroke endcap="round"/>
              </v:rect>
            </w:pict>
          </mc:Fallback>
        </mc:AlternateContent>
      </w:r>
    </w:p>
    <w:p w14:paraId="73A0E56D" w14:textId="68455FFA" w:rsidR="00A23DA6" w:rsidRPr="00BC4B98" w:rsidRDefault="009D31D3" w:rsidP="00A23DA6">
      <w:pPr>
        <w:rPr>
          <w:rFonts w:eastAsia="Andale Sans UI" w:cs="Tahoma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698FA8E6" wp14:editId="367CDB18">
                <wp:simplePos x="0" y="0"/>
                <wp:positionH relativeFrom="column">
                  <wp:posOffset>1574165</wp:posOffset>
                </wp:positionH>
                <wp:positionV relativeFrom="paragraph">
                  <wp:posOffset>15240</wp:posOffset>
                </wp:positionV>
                <wp:extent cx="568960" cy="1404620"/>
                <wp:effectExtent l="0" t="0" r="2540" b="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2C42" w14:textId="40004189" w:rsidR="009D31D3" w:rsidRPr="00A23DA6" w:rsidRDefault="009D31D3" w:rsidP="009D31D3">
                            <w:pPr>
                              <w:rPr>
                                <w:lang w:val="fr-FR"/>
                              </w:rPr>
                            </w:pPr>
                            <w:r>
                              <w:t>&lt;img&gt;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8FA8E6" id="_x0000_s1040" type="#_x0000_t202" style="position:absolute;margin-left:123.95pt;margin-top:1.2pt;width:44.8pt;height:110.6pt;z-index:2516551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" stroked="f">
                <v:textbox style="mso-fit-shape-to-text:t">
                  <w:txbxContent>
                    <w:p w14:paraId="00F02C42" w14:textId="40004189" w:rsidR="009D31D3" w:rsidRPr="00A23DA6" w:rsidRDefault="009D31D3" w:rsidP="009D31D3">
                      <w:pPr>
                        <w:rPr>
                          <w:lang w:val="fr-FR"/>
                        </w:rPr>
                      </w:pPr>
                      <w:r>
                        <w:t>&lt;</w:t>
                      </w:r>
                      <w:proofErr w:type="spellStart"/>
                      <w:proofErr w:type="gramStart"/>
                      <w:r>
                        <w:t>img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8E6E98" w14:textId="13C90F81" w:rsidR="00A23DA6" w:rsidRPr="00BC4B98" w:rsidRDefault="009D31D3" w:rsidP="00A23DA6">
      <w:pPr>
        <w:rPr>
          <w:rFonts w:eastAsia="Andale Sans UI" w:cs="Tahoma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23E0228F" wp14:editId="608EEDC4">
                <wp:simplePos x="0" y="0"/>
                <wp:positionH relativeFrom="column">
                  <wp:posOffset>4763135</wp:posOffset>
                </wp:positionH>
                <wp:positionV relativeFrom="paragraph">
                  <wp:posOffset>61224</wp:posOffset>
                </wp:positionV>
                <wp:extent cx="1035050" cy="1404620"/>
                <wp:effectExtent l="0" t="0" r="0" b="0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E1FDB" w14:textId="22E8DF5A" w:rsidR="009D31D3" w:rsidRPr="009D31D3" w:rsidRDefault="009D31D3" w:rsidP="009D31D3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9D31D3">
                              <w:rPr>
                                <w:color w:val="FF0000"/>
                              </w:rPr>
                              <w:t>&lt;div&gt;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0228F" id="_x0000_s1041" type="#_x0000_t202" style="position:absolute;margin-left:375.05pt;margin-top:4.8pt;width:81.5pt;height:110.6pt;z-index:251833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" stroked="f">
                <v:textbox style="mso-fit-shape-to-text:t">
                  <w:txbxContent>
                    <w:p w14:paraId="5D0E1FDB" w14:textId="22E8DF5A" w:rsidR="009D31D3" w:rsidRPr="009D31D3" w:rsidRDefault="009D31D3" w:rsidP="009D31D3">
                      <w:pPr>
                        <w:rPr>
                          <w:color w:val="FF0000"/>
                          <w:lang w:val="fr-FR"/>
                        </w:rPr>
                      </w:pPr>
                      <w:r w:rsidRPr="009D31D3">
                        <w:rPr>
                          <w:color w:val="FF0000"/>
                        </w:rPr>
                        <w:t>&lt;</w:t>
                      </w:r>
                      <w:proofErr w:type="gramStart"/>
                      <w:r w:rsidRPr="009D31D3">
                        <w:rPr>
                          <w:color w:val="FF0000"/>
                        </w:rPr>
                        <w:t>div</w:t>
                      </w:r>
                      <w:proofErr w:type="gramEnd"/>
                      <w:r w:rsidRPr="009D31D3">
                        <w:rPr>
                          <w:color w:val="FF000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186A3EA" wp14:editId="5B6940CB">
                <wp:simplePos x="0" y="0"/>
                <wp:positionH relativeFrom="column">
                  <wp:posOffset>137903</wp:posOffset>
                </wp:positionH>
                <wp:positionV relativeFrom="paragraph">
                  <wp:posOffset>88265</wp:posOffset>
                </wp:positionV>
                <wp:extent cx="1035050" cy="1404620"/>
                <wp:effectExtent l="0" t="0" r="0" b="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EED6D" w14:textId="1F6FA1B2" w:rsidR="009D31D3" w:rsidRPr="009D31D3" w:rsidRDefault="009D31D3" w:rsidP="009D31D3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9D31D3">
                              <w:rPr>
                                <w:color w:val="FF0000"/>
                              </w:rPr>
                              <w:t>&lt;ul&gt;&lt;li&gt;&lt;a&gt;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6A3EA" id="_x0000_s1042" type="#_x0000_t202" style="position:absolute;margin-left:10.85pt;margin-top:6.95pt;width:81.5pt;height:110.6pt;z-index:251816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" stroked="f">
                <v:textbox style="mso-fit-shape-to-text:t">
                  <w:txbxContent>
                    <w:p w14:paraId="0BEEED6D" w14:textId="1F6FA1B2" w:rsidR="009D31D3" w:rsidRPr="009D31D3" w:rsidRDefault="009D31D3" w:rsidP="009D31D3">
                      <w:pPr>
                        <w:rPr>
                          <w:color w:val="FF0000"/>
                          <w:lang w:val="fr-FR"/>
                        </w:rPr>
                      </w:pPr>
                      <w:r w:rsidRPr="009D31D3">
                        <w:rPr>
                          <w:color w:val="FF0000"/>
                        </w:rPr>
                        <w:t>&lt;</w:t>
                      </w:r>
                      <w:proofErr w:type="spellStart"/>
                      <w:proofErr w:type="gramStart"/>
                      <w:r w:rsidRPr="009D31D3">
                        <w:rPr>
                          <w:color w:val="FF0000"/>
                        </w:rPr>
                        <w:t>ul</w:t>
                      </w:r>
                      <w:proofErr w:type="spellEnd"/>
                      <w:proofErr w:type="gramEnd"/>
                      <w:r w:rsidRPr="009D31D3">
                        <w:rPr>
                          <w:color w:val="FF0000"/>
                        </w:rPr>
                        <w:t>&gt;</w:t>
                      </w:r>
                      <w:r w:rsidRPr="009D31D3">
                        <w:rPr>
                          <w:color w:val="FF0000"/>
                        </w:rPr>
                        <w:t>&lt;li&gt;&lt;a&gt;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982A6D" wp14:editId="6BA08D88">
                <wp:simplePos x="0" y="0"/>
                <wp:positionH relativeFrom="column">
                  <wp:posOffset>120770</wp:posOffset>
                </wp:positionH>
                <wp:positionV relativeFrom="paragraph">
                  <wp:posOffset>23087</wp:posOffset>
                </wp:positionV>
                <wp:extent cx="1138687" cy="483080"/>
                <wp:effectExtent l="0" t="0" r="23495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D6FB0" id="Rectangle 77" o:spid="_x0000_s1026" style="position:absolute;margin-left:9.5pt;margin-top:1.8pt;width:89.65pt;height:38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" filled="f" strokecolor="red" strokeweight="1.5pt">
                <v:stroke endcap="round"/>
              </v:rect>
            </w:pict>
          </mc:Fallback>
        </mc:AlternateContent>
      </w:r>
    </w:p>
    <w:p w14:paraId="3935C1EB" w14:textId="466E421E" w:rsidR="00A23DA6" w:rsidRPr="00BC4B98" w:rsidRDefault="00A23DA6" w:rsidP="00A23DA6">
      <w:pPr>
        <w:rPr>
          <w:rFonts w:eastAsia="Andale Sans UI" w:cs="Tahoma"/>
          <w:sz w:val="22"/>
          <w:szCs w:val="24"/>
          <w:lang w:val="fr-FR" w:eastAsia="en-US" w:bidi="en-US"/>
        </w:rPr>
      </w:pPr>
    </w:p>
    <w:p w14:paraId="5E5D2238" w14:textId="223F0528" w:rsidR="00A23DA6" w:rsidRPr="00BC4B98" w:rsidRDefault="009D31D3" w:rsidP="00A23DA6">
      <w:pPr>
        <w:rPr>
          <w:rFonts w:eastAsia="Andale Sans UI" w:cs="Tahoma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19C3233F" wp14:editId="61749B97">
                <wp:simplePos x="0" y="0"/>
                <wp:positionH relativeFrom="column">
                  <wp:posOffset>2367843</wp:posOffset>
                </wp:positionH>
                <wp:positionV relativeFrom="paragraph">
                  <wp:posOffset>130822</wp:posOffset>
                </wp:positionV>
                <wp:extent cx="1767840" cy="1404620"/>
                <wp:effectExtent l="0" t="0" r="3810" b="0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ED904" w14:textId="6DFF6E78" w:rsidR="009D31D3" w:rsidRPr="009D31D3" w:rsidRDefault="009D31D3" w:rsidP="009D31D3">
                            <w:pPr>
                              <w:rPr>
                                <w:color w:val="00B050"/>
                                <w:lang w:val="fr-FR"/>
                              </w:rPr>
                            </w:pPr>
                            <w:r w:rsidRPr="009D31D3">
                              <w:rPr>
                                <w:color w:val="00B050"/>
                              </w:rPr>
                              <w:t>&lt;article&gt; ou &lt;div&gt;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C3233F" id="_x0000_s1043" type="#_x0000_t202" style="position:absolute;margin-left:186.45pt;margin-top:10.3pt;width:139.2pt;height:110.6pt;z-index:251823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" stroked="f">
                <v:textbox style="mso-fit-shape-to-text:t">
                  <w:txbxContent>
                    <w:p w14:paraId="158ED904" w14:textId="6DFF6E78" w:rsidR="009D31D3" w:rsidRPr="009D31D3" w:rsidRDefault="009D31D3" w:rsidP="009D31D3">
                      <w:pPr>
                        <w:rPr>
                          <w:color w:val="00B050"/>
                          <w:lang w:val="fr-FR"/>
                        </w:rPr>
                      </w:pPr>
                      <w:r w:rsidRPr="009D31D3">
                        <w:rPr>
                          <w:color w:val="00B050"/>
                        </w:rPr>
                        <w:t>&lt;</w:t>
                      </w:r>
                      <w:proofErr w:type="gramStart"/>
                      <w:r w:rsidRPr="009D31D3">
                        <w:rPr>
                          <w:color w:val="00B050"/>
                        </w:rPr>
                        <w:t>article</w:t>
                      </w:r>
                      <w:proofErr w:type="gramEnd"/>
                      <w:r w:rsidRPr="009D31D3">
                        <w:rPr>
                          <w:color w:val="00B050"/>
                        </w:rPr>
                        <w:t>&gt;</w:t>
                      </w:r>
                      <w:r w:rsidRPr="009D31D3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9D31D3">
                        <w:rPr>
                          <w:color w:val="00B050"/>
                        </w:rPr>
                        <w:t>ou</w:t>
                      </w:r>
                      <w:proofErr w:type="spellEnd"/>
                      <w:r w:rsidRPr="009D31D3">
                        <w:rPr>
                          <w:color w:val="00B050"/>
                        </w:rPr>
                        <w:t xml:space="preserve"> 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6296DE" wp14:editId="0FDF2FE3">
                <wp:simplePos x="0" y="0"/>
                <wp:positionH relativeFrom="column">
                  <wp:posOffset>4719056</wp:posOffset>
                </wp:positionH>
                <wp:positionV relativeFrom="paragraph">
                  <wp:posOffset>128905</wp:posOffset>
                </wp:positionV>
                <wp:extent cx="1137285" cy="664210"/>
                <wp:effectExtent l="0" t="0" r="24765" b="2159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64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B8F95" id="Rectangle 78" o:spid="_x0000_s1026" style="position:absolute;margin-left:371.6pt;margin-top:10.15pt;width:89.55pt;height:52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" filled="f" strokecolor="red" strokeweight="1.5pt">
                <v:stroke endcap="round"/>
              </v:rect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D0B4EB2" wp14:editId="15D6E067">
                <wp:simplePos x="0" y="0"/>
                <wp:positionH relativeFrom="column">
                  <wp:posOffset>4749057</wp:posOffset>
                </wp:positionH>
                <wp:positionV relativeFrom="paragraph">
                  <wp:posOffset>157097</wp:posOffset>
                </wp:positionV>
                <wp:extent cx="1094153" cy="353060"/>
                <wp:effectExtent l="0" t="0" r="10795" b="279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53" cy="353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7C04B" id="Rectangle 79" o:spid="_x0000_s1026" style="position:absolute;margin-left:373.95pt;margin-top:12.35pt;width:86.15pt;height:27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" filled="f" strokecolor="#0070c0" strokeweight="1.5pt">
                <v:stroke endcap="round"/>
              </v:rect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6B8BCF" wp14:editId="0BDF6D7A">
                <wp:simplePos x="0" y="0"/>
                <wp:positionH relativeFrom="column">
                  <wp:posOffset>4711065</wp:posOffset>
                </wp:positionH>
                <wp:positionV relativeFrom="paragraph">
                  <wp:posOffset>20104</wp:posOffset>
                </wp:positionV>
                <wp:extent cx="1137285" cy="68580"/>
                <wp:effectExtent l="0" t="0" r="24765" b="266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8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13B09" id="Rectangle 80" o:spid="_x0000_s1026" style="position:absolute;margin-left:370.95pt;margin-top:1.6pt;width:89.55pt;height:5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" filled="f" strokecolor="red" strokeweight="1.5pt">
                <v:stroke endcap="round"/>
              </v:rect>
            </w:pict>
          </mc:Fallback>
        </mc:AlternateContent>
      </w:r>
    </w:p>
    <w:p w14:paraId="35F6B3FB" w14:textId="23C77D4F" w:rsidR="00A23DA6" w:rsidRDefault="009D31D3" w:rsidP="00A23DA6">
      <w:pPr>
        <w:rPr>
          <w:rFonts w:eastAsia="Andale Sans UI" w:cs="Tahoma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496943D0" wp14:editId="3A6C4B1F">
                <wp:simplePos x="0" y="0"/>
                <wp:positionH relativeFrom="column">
                  <wp:posOffset>4774565</wp:posOffset>
                </wp:positionH>
                <wp:positionV relativeFrom="paragraph">
                  <wp:posOffset>46188</wp:posOffset>
                </wp:positionV>
                <wp:extent cx="819150" cy="1404620"/>
                <wp:effectExtent l="0" t="0" r="0" b="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E4A80" w14:textId="77777777" w:rsidR="009D31D3" w:rsidRPr="009D31D3" w:rsidRDefault="009D31D3" w:rsidP="009D31D3">
                            <w:pPr>
                              <w:rPr>
                                <w:color w:val="0070C0"/>
                                <w:lang w:val="fr-FR"/>
                              </w:rPr>
                            </w:pPr>
                            <w:r w:rsidRPr="009D31D3">
                              <w:rPr>
                                <w:color w:val="0070C0"/>
                              </w:rPr>
                              <w:t>&lt;img&gt;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943D0" id="_x0000_s1044" type="#_x0000_t202" style="position:absolute;margin-left:375.95pt;margin-top:3.65pt;width:64.5pt;height:110.6pt;z-index:251837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" stroked="f">
                <v:textbox style="mso-fit-shape-to-text:t">
                  <w:txbxContent>
                    <w:p w14:paraId="4FDE4A80" w14:textId="77777777" w:rsidR="009D31D3" w:rsidRPr="009D31D3" w:rsidRDefault="009D31D3" w:rsidP="009D31D3">
                      <w:pPr>
                        <w:rPr>
                          <w:color w:val="0070C0"/>
                          <w:lang w:val="fr-FR"/>
                        </w:rPr>
                      </w:pPr>
                      <w:r w:rsidRPr="009D31D3">
                        <w:rPr>
                          <w:color w:val="0070C0"/>
                        </w:rPr>
                        <w:t>&lt;</w:t>
                      </w:r>
                      <w:proofErr w:type="spellStart"/>
                      <w:proofErr w:type="gramStart"/>
                      <w:r w:rsidRPr="009D31D3">
                        <w:rPr>
                          <w:color w:val="0070C0"/>
                        </w:rPr>
                        <w:t>img</w:t>
                      </w:r>
                      <w:proofErr w:type="spellEnd"/>
                      <w:proofErr w:type="gramEnd"/>
                      <w:r w:rsidRPr="009D31D3">
                        <w:rPr>
                          <w:color w:val="0070C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A7CBD86" wp14:editId="7A240996">
                <wp:simplePos x="0" y="0"/>
                <wp:positionH relativeFrom="column">
                  <wp:posOffset>179070</wp:posOffset>
                </wp:positionH>
                <wp:positionV relativeFrom="paragraph">
                  <wp:posOffset>61859</wp:posOffset>
                </wp:positionV>
                <wp:extent cx="1035050" cy="1404620"/>
                <wp:effectExtent l="0" t="0" r="0" b="0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AE323" w14:textId="3BF12DC2" w:rsidR="009D31D3" w:rsidRPr="009D31D3" w:rsidRDefault="009D31D3" w:rsidP="009D31D3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9D31D3">
                              <w:rPr>
                                <w:color w:val="FF0000"/>
                              </w:rPr>
                              <w:t>&lt;select&gt;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7CBD86" id="_x0000_s1045" type="#_x0000_t202" style="position:absolute;margin-left:14.1pt;margin-top:4.85pt;width:81.5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" stroked="f">
                <v:textbox style="mso-fit-shape-to-text:t">
                  <w:txbxContent>
                    <w:p w14:paraId="189AE323" w14:textId="3BF12DC2" w:rsidR="009D31D3" w:rsidRPr="009D31D3" w:rsidRDefault="009D31D3" w:rsidP="009D31D3">
                      <w:pPr>
                        <w:rPr>
                          <w:color w:val="FF0000"/>
                          <w:lang w:val="fr-FR"/>
                        </w:rPr>
                      </w:pPr>
                      <w:r w:rsidRPr="009D31D3">
                        <w:rPr>
                          <w:color w:val="FF0000"/>
                        </w:rPr>
                        <w:t>&lt;</w:t>
                      </w:r>
                      <w:proofErr w:type="gramStart"/>
                      <w:r w:rsidRPr="009D31D3">
                        <w:rPr>
                          <w:color w:val="FF0000"/>
                        </w:rPr>
                        <w:t>select</w:t>
                      </w:r>
                      <w:proofErr w:type="gramEnd"/>
                      <w:r w:rsidRPr="009D31D3">
                        <w:rPr>
                          <w:color w:val="FF000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779CBE" wp14:editId="28C4DA13">
                <wp:simplePos x="0" y="0"/>
                <wp:positionH relativeFrom="column">
                  <wp:posOffset>120770</wp:posOffset>
                </wp:positionH>
                <wp:positionV relativeFrom="paragraph">
                  <wp:posOffset>50680</wp:posOffset>
                </wp:positionV>
                <wp:extent cx="1138687" cy="267419"/>
                <wp:effectExtent l="0" t="0" r="23495" b="1841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2674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B0318" id="Rectangle 81" o:spid="_x0000_s1026" style="position:absolute;margin-left:9.5pt;margin-top:4pt;width:89.65pt;height:21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" filled="f" strokecolor="red" strokeweight="1.5pt">
                <v:stroke endcap="round"/>
              </v:rect>
            </w:pict>
          </mc:Fallback>
        </mc:AlternateContent>
      </w:r>
    </w:p>
    <w:p w14:paraId="546384C4" w14:textId="25A7894B" w:rsidR="00A23DA6" w:rsidRDefault="00A23DA6" w:rsidP="00A23DA6">
      <w:pPr>
        <w:rPr>
          <w:rFonts w:eastAsia="Andale Sans UI" w:cs="Tahoma"/>
          <w:sz w:val="22"/>
          <w:szCs w:val="24"/>
          <w:lang w:val="fr-FR" w:eastAsia="en-US" w:bidi="en-US"/>
        </w:rPr>
      </w:pPr>
    </w:p>
    <w:p w14:paraId="08E93237" w14:textId="274AC4B6" w:rsidR="00A23DA6" w:rsidRDefault="009D31D3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0AD716A2" wp14:editId="22C526BD">
                <wp:simplePos x="0" y="0"/>
                <wp:positionH relativeFrom="column">
                  <wp:posOffset>4774936</wp:posOffset>
                </wp:positionH>
                <wp:positionV relativeFrom="paragraph">
                  <wp:posOffset>4709</wp:posOffset>
                </wp:positionV>
                <wp:extent cx="1035050" cy="1404620"/>
                <wp:effectExtent l="0" t="0" r="0" b="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65594" w14:textId="77777777" w:rsidR="009D31D3" w:rsidRPr="009D31D3" w:rsidRDefault="009D31D3" w:rsidP="009D31D3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9D31D3">
                              <w:rPr>
                                <w:color w:val="FF0000"/>
                              </w:rPr>
                              <w:t>&lt;div&gt;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716A2" id="_x0000_s1046" type="#_x0000_t202" style="position:absolute;left:0;text-align:left;margin-left:376pt;margin-top:.35pt;width:81.5pt;height:110.6pt;z-index:251841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" stroked="f">
                <v:textbox style="mso-fit-shape-to-text:t">
                  <w:txbxContent>
                    <w:p w14:paraId="1B265594" w14:textId="77777777" w:rsidR="009D31D3" w:rsidRPr="009D31D3" w:rsidRDefault="009D31D3" w:rsidP="009D31D3">
                      <w:pPr>
                        <w:rPr>
                          <w:color w:val="FF0000"/>
                          <w:lang w:val="fr-FR"/>
                        </w:rPr>
                      </w:pPr>
                      <w:r w:rsidRPr="009D31D3">
                        <w:rPr>
                          <w:color w:val="FF0000"/>
                        </w:rPr>
                        <w:t>&lt;</w:t>
                      </w:r>
                      <w:proofErr w:type="gramStart"/>
                      <w:r w:rsidRPr="009D31D3">
                        <w:rPr>
                          <w:color w:val="FF0000"/>
                        </w:rPr>
                        <w:t>div</w:t>
                      </w:r>
                      <w:proofErr w:type="gramEnd"/>
                      <w:r w:rsidRPr="009D31D3">
                        <w:rPr>
                          <w:color w:val="FF000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3827BE" w14:textId="5A8CD391" w:rsidR="00A23DA6" w:rsidRDefault="00A23DA6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EED575" wp14:editId="1A22D909">
                <wp:simplePos x="0" y="0"/>
                <wp:positionH relativeFrom="column">
                  <wp:posOffset>4704451</wp:posOffset>
                </wp:positionH>
                <wp:positionV relativeFrom="paragraph">
                  <wp:posOffset>142240</wp:posOffset>
                </wp:positionV>
                <wp:extent cx="1137285" cy="68580"/>
                <wp:effectExtent l="0" t="0" r="24765" b="266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8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C0427" id="Rectangle 82" o:spid="_x0000_s1026" style="position:absolute;margin-left:370.45pt;margin-top:11.2pt;width:89.55pt;height:5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" filled="f" strokecolor="red" strokeweight="1.5pt">
                <v:stroke endcap="round"/>
              </v:rect>
            </w:pict>
          </mc:Fallback>
        </mc:AlternateContent>
      </w:r>
    </w:p>
    <w:p w14:paraId="065993F8" w14:textId="065720B7" w:rsidR="00A23DA6" w:rsidRDefault="00A23DA6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EC0A5C" wp14:editId="1B21C346">
                <wp:simplePos x="0" y="0"/>
                <wp:positionH relativeFrom="column">
                  <wp:posOffset>4744349</wp:posOffset>
                </wp:positionH>
                <wp:positionV relativeFrom="paragraph">
                  <wp:posOffset>118110</wp:posOffset>
                </wp:positionV>
                <wp:extent cx="1094153" cy="353060"/>
                <wp:effectExtent l="0" t="0" r="10795" b="279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53" cy="353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7BF47" id="Rectangle 83" o:spid="_x0000_s1026" style="position:absolute;margin-left:373.55pt;margin-top:9.3pt;width:86.15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" filled="f" strokecolor="#0070c0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F9E08A" wp14:editId="2A27F011">
                <wp:simplePos x="0" y="0"/>
                <wp:positionH relativeFrom="column">
                  <wp:posOffset>4718050</wp:posOffset>
                </wp:positionH>
                <wp:positionV relativeFrom="paragraph">
                  <wp:posOffset>96149</wp:posOffset>
                </wp:positionV>
                <wp:extent cx="1137285" cy="664210"/>
                <wp:effectExtent l="0" t="0" r="24765" b="2159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664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5E4F7" id="Rectangle 84" o:spid="_x0000_s1026" style="position:absolute;margin-left:371.5pt;margin-top:7.55pt;width:89.55pt;height:52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" filled="f" strokecolor="red" strokeweight="1.5pt">
                <v:stroke endcap="round"/>
              </v:rect>
            </w:pict>
          </mc:Fallback>
        </mc:AlternateContent>
      </w:r>
    </w:p>
    <w:p w14:paraId="358E52F5" w14:textId="4908034E" w:rsidR="00A23DA6" w:rsidRDefault="009D31D3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2EF560DE" wp14:editId="18793050">
                <wp:simplePos x="0" y="0"/>
                <wp:positionH relativeFrom="column">
                  <wp:posOffset>4774565</wp:posOffset>
                </wp:positionH>
                <wp:positionV relativeFrom="paragraph">
                  <wp:posOffset>17876</wp:posOffset>
                </wp:positionV>
                <wp:extent cx="819150" cy="1404620"/>
                <wp:effectExtent l="0" t="0" r="0" b="0"/>
                <wp:wrapSquare wrapText="bothSides"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7044F" w14:textId="77777777" w:rsidR="009D31D3" w:rsidRPr="009D31D3" w:rsidRDefault="009D31D3" w:rsidP="009D31D3">
                            <w:pPr>
                              <w:rPr>
                                <w:color w:val="0070C0"/>
                                <w:lang w:val="fr-FR"/>
                              </w:rPr>
                            </w:pPr>
                            <w:r w:rsidRPr="009D31D3">
                              <w:rPr>
                                <w:color w:val="0070C0"/>
                              </w:rPr>
                              <w:t>&lt;img&gt;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560DE" id="_x0000_s1047" type="#_x0000_t202" style="position:absolute;left:0;text-align:left;margin-left:375.95pt;margin-top:1.4pt;width:64.5pt;height:110.6pt;z-index:251839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" stroked="f">
                <v:textbox style="mso-fit-shape-to-text:t">
                  <w:txbxContent>
                    <w:p w14:paraId="74D7044F" w14:textId="77777777" w:rsidR="009D31D3" w:rsidRPr="009D31D3" w:rsidRDefault="009D31D3" w:rsidP="009D31D3">
                      <w:pPr>
                        <w:rPr>
                          <w:color w:val="0070C0"/>
                          <w:lang w:val="fr-FR"/>
                        </w:rPr>
                      </w:pPr>
                      <w:r w:rsidRPr="009D31D3">
                        <w:rPr>
                          <w:color w:val="0070C0"/>
                        </w:rPr>
                        <w:t>&lt;</w:t>
                      </w:r>
                      <w:proofErr w:type="spellStart"/>
                      <w:proofErr w:type="gramStart"/>
                      <w:r w:rsidRPr="009D31D3">
                        <w:rPr>
                          <w:color w:val="0070C0"/>
                        </w:rPr>
                        <w:t>img</w:t>
                      </w:r>
                      <w:proofErr w:type="spellEnd"/>
                      <w:proofErr w:type="gramEnd"/>
                      <w:r w:rsidRPr="009D31D3">
                        <w:rPr>
                          <w:color w:val="0070C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14DE2" w14:textId="36FFF380" w:rsidR="00A23DA6" w:rsidRDefault="009D31D3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9E1D1A2" wp14:editId="751BBF66">
                <wp:simplePos x="0" y="0"/>
                <wp:positionH relativeFrom="column">
                  <wp:posOffset>4770384</wp:posOffset>
                </wp:positionH>
                <wp:positionV relativeFrom="paragraph">
                  <wp:posOffset>149860</wp:posOffset>
                </wp:positionV>
                <wp:extent cx="1035050" cy="1404620"/>
                <wp:effectExtent l="0" t="0" r="0" b="0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BF6D5" w14:textId="77777777" w:rsidR="009D31D3" w:rsidRPr="009D31D3" w:rsidRDefault="009D31D3" w:rsidP="009D31D3">
                            <w:pPr>
                              <w:rPr>
                                <w:color w:val="FF0000"/>
                                <w:lang w:val="fr-FR"/>
                              </w:rPr>
                            </w:pPr>
                            <w:r w:rsidRPr="009D31D3">
                              <w:rPr>
                                <w:color w:val="FF0000"/>
                              </w:rPr>
                              <w:t>&lt;div&gt;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1D1A2" id="_x0000_s1048" type="#_x0000_t202" style="position:absolute;left:0;text-align:left;margin-left:375.6pt;margin-top:11.8pt;width:81.5pt;height:110.6pt;z-index:251843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" stroked="f">
                <v:textbox style="mso-fit-shape-to-text:t">
                  <w:txbxContent>
                    <w:p w14:paraId="006BF6D5" w14:textId="77777777" w:rsidR="009D31D3" w:rsidRPr="009D31D3" w:rsidRDefault="009D31D3" w:rsidP="009D31D3">
                      <w:pPr>
                        <w:rPr>
                          <w:color w:val="FF0000"/>
                          <w:lang w:val="fr-FR"/>
                        </w:rPr>
                      </w:pPr>
                      <w:r w:rsidRPr="009D31D3">
                        <w:rPr>
                          <w:color w:val="FF0000"/>
                        </w:rPr>
                        <w:t>&lt;</w:t>
                      </w:r>
                      <w:proofErr w:type="gramStart"/>
                      <w:r w:rsidRPr="009D31D3">
                        <w:rPr>
                          <w:color w:val="FF0000"/>
                        </w:rPr>
                        <w:t>div</w:t>
                      </w:r>
                      <w:proofErr w:type="gramEnd"/>
                      <w:r w:rsidRPr="009D31D3">
                        <w:rPr>
                          <w:color w:val="FF000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9C215D" wp14:editId="7F9135D1">
                <wp:simplePos x="0" y="0"/>
                <wp:positionH relativeFrom="column">
                  <wp:posOffset>1501775</wp:posOffset>
                </wp:positionH>
                <wp:positionV relativeFrom="paragraph">
                  <wp:posOffset>627751</wp:posOffset>
                </wp:positionV>
                <wp:extent cx="3053080" cy="353060"/>
                <wp:effectExtent l="0" t="0" r="13970" b="2794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080" cy="353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A5E8" id="Rectangle 86" o:spid="_x0000_s1026" style="position:absolute;margin-left:118.25pt;margin-top:49.45pt;width:240.4pt;height:27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" filled="f" strokecolor="red" strokeweight="1.5pt">
                <v:stroke endcap="round"/>
              </v:rect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E8FF87" wp14:editId="4C1F74F2">
                <wp:simplePos x="0" y="0"/>
                <wp:positionH relativeFrom="column">
                  <wp:posOffset>1443990</wp:posOffset>
                </wp:positionH>
                <wp:positionV relativeFrom="paragraph">
                  <wp:posOffset>292364</wp:posOffset>
                </wp:positionV>
                <wp:extent cx="3165475" cy="249579"/>
                <wp:effectExtent l="0" t="0" r="15875" b="1714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249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1612B" id="Rectangle 88" o:spid="_x0000_s1026" style="position:absolute;margin-left:113.7pt;margin-top:23pt;width:249.25pt;height:19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" filled="f" strokecolor="#00b050" strokeweight="1.5pt">
                <v:stroke endcap="round"/>
              </v:rect>
            </w:pict>
          </mc:Fallback>
        </mc:AlternateContent>
      </w:r>
      <w:r w:rsidR="00A23DA6"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3B499" wp14:editId="4CB457A1">
                <wp:simplePos x="0" y="0"/>
                <wp:positionH relativeFrom="column">
                  <wp:posOffset>1435735</wp:posOffset>
                </wp:positionH>
                <wp:positionV relativeFrom="paragraph">
                  <wp:posOffset>601081</wp:posOffset>
                </wp:positionV>
                <wp:extent cx="3165475" cy="1871932"/>
                <wp:effectExtent l="0" t="0" r="15875" b="1460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8719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80254" id="Rectangle 89" o:spid="_x0000_s1026" style="position:absolute;margin-left:113.05pt;margin-top:47.35pt;width:249.25pt;height:147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" filled="f" strokecolor="#00b050" strokeweight="1.5pt">
                <v:stroke endcap="round"/>
              </v:rect>
            </w:pict>
          </mc:Fallback>
        </mc:AlternateContent>
      </w:r>
      <w:r w:rsidR="00A23DA6">
        <w:rPr>
          <w:rFonts w:eastAsia="Andale Sans UI" w:cs="Tahoma"/>
          <w:sz w:val="22"/>
          <w:szCs w:val="24"/>
          <w:lang w:val="fr-FR" w:eastAsia="en-US" w:bidi="en-US"/>
        </w:rPr>
        <w:tab/>
      </w:r>
    </w:p>
    <w:p w14:paraId="22E59884" w14:textId="4E0528ED" w:rsidR="00A23DA6" w:rsidRDefault="009D31D3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1640B990" wp14:editId="617D1D27">
                <wp:simplePos x="0" y="0"/>
                <wp:positionH relativeFrom="column">
                  <wp:posOffset>1673225</wp:posOffset>
                </wp:positionH>
                <wp:positionV relativeFrom="paragraph">
                  <wp:posOffset>130546</wp:posOffset>
                </wp:positionV>
                <wp:extent cx="1035050" cy="1404620"/>
                <wp:effectExtent l="0" t="0" r="0" b="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44D85" w14:textId="1CA31622" w:rsidR="009D31D3" w:rsidRPr="009D31D3" w:rsidRDefault="009D31D3" w:rsidP="009D31D3">
                            <w:pPr>
                              <w:rPr>
                                <w:color w:val="00B050"/>
                                <w:lang w:val="fr-FR"/>
                              </w:rPr>
                            </w:pPr>
                            <w:r w:rsidRPr="009D31D3">
                              <w:rPr>
                                <w:color w:val="00B050"/>
                              </w:rPr>
                              <w:t>&lt;hr&gt;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40B990" id="_x0000_s1049" type="#_x0000_t202" style="position:absolute;left:0;text-align:left;margin-left:131.75pt;margin-top:10.3pt;width:81.5pt;height:110.6pt;z-index:251829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" stroked="f">
                <v:textbox style="mso-fit-shape-to-text:t">
                  <w:txbxContent>
                    <w:p w14:paraId="21044D85" w14:textId="1CA31622" w:rsidR="009D31D3" w:rsidRPr="009D31D3" w:rsidRDefault="009D31D3" w:rsidP="009D31D3">
                      <w:pPr>
                        <w:rPr>
                          <w:color w:val="00B050"/>
                          <w:lang w:val="fr-FR"/>
                        </w:rPr>
                      </w:pPr>
                      <w:r w:rsidRPr="009D31D3">
                        <w:rPr>
                          <w:color w:val="00B050"/>
                        </w:rPr>
                        <w:t>&lt;</w:t>
                      </w:r>
                      <w:proofErr w:type="spellStart"/>
                      <w:proofErr w:type="gramStart"/>
                      <w:r w:rsidRPr="009D31D3">
                        <w:rPr>
                          <w:color w:val="00B050"/>
                        </w:rPr>
                        <w:t>hr</w:t>
                      </w:r>
                      <w:proofErr w:type="spellEnd"/>
                      <w:proofErr w:type="gramEnd"/>
                      <w:r w:rsidRPr="009D31D3">
                        <w:rPr>
                          <w:color w:val="00B05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18C962" w14:textId="1B89C84A" w:rsidR="00A23DA6" w:rsidRDefault="00A23DA6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1AF28EBE" w14:textId="538786B5" w:rsidR="00A23DA6" w:rsidRDefault="009D31D3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2D90EFC" wp14:editId="05AD3B9E">
                <wp:simplePos x="0" y="0"/>
                <wp:positionH relativeFrom="column">
                  <wp:posOffset>1673525</wp:posOffset>
                </wp:positionH>
                <wp:positionV relativeFrom="paragraph">
                  <wp:posOffset>156845</wp:posOffset>
                </wp:positionV>
                <wp:extent cx="1035050" cy="1404620"/>
                <wp:effectExtent l="0" t="0" r="0" b="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4BE3" w14:textId="77777777" w:rsidR="009D31D3" w:rsidRPr="00A23DA6" w:rsidRDefault="009D31D3" w:rsidP="009D31D3">
                            <w:pPr>
                              <w:rPr>
                                <w:lang w:val="fr-FR"/>
                              </w:rPr>
                            </w:pPr>
                            <w:r>
                              <w:t>&lt;h1&gt;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90EFC" id="_x0000_s1050" type="#_x0000_t202" style="position:absolute;left:0;text-align:left;margin-left:131.75pt;margin-top:12.35pt;width:81.5pt;height:110.6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" stroked="f">
                <v:textbox style="mso-fit-shape-to-text:t">
                  <w:txbxContent>
                    <w:p w14:paraId="3DC14BE3" w14:textId="77777777" w:rsidR="009D31D3" w:rsidRPr="00A23DA6" w:rsidRDefault="009D31D3" w:rsidP="009D31D3">
                      <w:pPr>
                        <w:rPr>
                          <w:lang w:val="fr-FR"/>
                        </w:rPr>
                      </w:pPr>
                      <w:r>
                        <w:t>&lt;h1&gt;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5AD634" w14:textId="7FDD9AA4" w:rsidR="00A23DA6" w:rsidRDefault="00A23DA6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45D87829" w14:textId="103B4A8C" w:rsidR="00A23DA6" w:rsidRDefault="009D31D3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7549E7A1" wp14:editId="2FAF6C8C">
                <wp:simplePos x="0" y="0"/>
                <wp:positionH relativeFrom="column">
                  <wp:posOffset>1574165</wp:posOffset>
                </wp:positionH>
                <wp:positionV relativeFrom="paragraph">
                  <wp:posOffset>119380</wp:posOffset>
                </wp:positionV>
                <wp:extent cx="1035050" cy="1404620"/>
                <wp:effectExtent l="0" t="0" r="0" b="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0B548" w14:textId="0376F31F" w:rsidR="009D31D3" w:rsidRPr="00A23DA6" w:rsidRDefault="009D31D3" w:rsidP="009D31D3">
                            <w:pPr>
                              <w:rPr>
                                <w:lang w:val="fr-FR"/>
                              </w:rPr>
                            </w:pPr>
                            <w:r>
                              <w:t>&lt;p&gt;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9E7A1" id="_x0000_s1051" type="#_x0000_t202" style="position:absolute;left:0;text-align:left;margin-left:123.95pt;margin-top:9.4pt;width:81.5pt;height:110.6pt;z-index:2516531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" stroked="f">
                <v:textbox style="mso-fit-shape-to-text:t">
                  <w:txbxContent>
                    <w:p w14:paraId="0290B548" w14:textId="0376F31F" w:rsidR="009D31D3" w:rsidRPr="00A23DA6" w:rsidRDefault="009D31D3" w:rsidP="009D31D3">
                      <w:pPr>
                        <w:rPr>
                          <w:lang w:val="fr-FR"/>
                        </w:rPr>
                      </w:pPr>
                      <w:r>
                        <w:t>&lt;p</w:t>
                      </w:r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868C9F" w14:textId="7A2A8439" w:rsidR="00A23DA6" w:rsidRDefault="009D31D3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20ACC6C" wp14:editId="3597A995">
                <wp:simplePos x="0" y="0"/>
                <wp:positionH relativeFrom="column">
                  <wp:posOffset>1509395</wp:posOffset>
                </wp:positionH>
                <wp:positionV relativeFrom="paragraph">
                  <wp:posOffset>173726</wp:posOffset>
                </wp:positionV>
                <wp:extent cx="568960" cy="491490"/>
                <wp:effectExtent l="0" t="0" r="21590" b="2286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491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988C1" id="Rectangle 87" o:spid="_x0000_s1026" style="position:absolute;margin-left:118.85pt;margin-top:13.7pt;width:44.8pt;height:38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" filled="f" strokecolor="red" strokeweight="1.5pt">
                <v:stroke endcap="round"/>
              </v:rect>
            </w:pict>
          </mc:Fallback>
        </mc:AlternateContent>
      </w:r>
      <w:r>
        <w:rPr>
          <w:rFonts w:eastAsia="Andale Sans UI" w:cs="Tahoma"/>
          <w:noProof/>
          <w:kern w:val="3"/>
          <w:sz w:val="22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317F29" wp14:editId="7F81C150">
                <wp:simplePos x="0" y="0"/>
                <wp:positionH relativeFrom="column">
                  <wp:posOffset>1504950</wp:posOffset>
                </wp:positionH>
                <wp:positionV relativeFrom="paragraph">
                  <wp:posOffset>8890</wp:posOffset>
                </wp:positionV>
                <wp:extent cx="3044190" cy="111760"/>
                <wp:effectExtent l="0" t="0" r="22860" b="2159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190" cy="111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CFCF0" id="Rectangle 85" o:spid="_x0000_s1026" style="position:absolute;margin-left:118.5pt;margin-top:.7pt;width:239.7pt;height:8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" filled="f" strokecolor="red" strokeweight="1.5pt">
                <v:stroke endcap="round"/>
              </v:rect>
            </w:pict>
          </mc:Fallback>
        </mc:AlternateContent>
      </w:r>
    </w:p>
    <w:p w14:paraId="70CD6D6D" w14:textId="2D6DB47E" w:rsidR="00A23DA6" w:rsidRDefault="009D31D3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7E956A21" wp14:editId="3A7163DE">
                <wp:simplePos x="0" y="0"/>
                <wp:positionH relativeFrom="column">
                  <wp:posOffset>1574165</wp:posOffset>
                </wp:positionH>
                <wp:positionV relativeFrom="paragraph">
                  <wp:posOffset>96496</wp:posOffset>
                </wp:positionV>
                <wp:extent cx="568960" cy="1404620"/>
                <wp:effectExtent l="0" t="0" r="2540" b="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F3875" w14:textId="77777777" w:rsidR="009D31D3" w:rsidRPr="00A23DA6" w:rsidRDefault="009D31D3" w:rsidP="009D31D3">
                            <w:pPr>
                              <w:rPr>
                                <w:lang w:val="fr-FR"/>
                              </w:rPr>
                            </w:pPr>
                            <w:r>
                              <w:t>&lt;img&gt;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956A21" id="_x0000_s1052" type="#_x0000_t202" style="position:absolute;left:0;text-align:left;margin-left:123.95pt;margin-top:7.6pt;width:44.8pt;height:110.6pt;z-index:2516541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" stroked="f">
                <v:textbox style="mso-fit-shape-to-text:t">
                  <w:txbxContent>
                    <w:p w14:paraId="32EF3875" w14:textId="77777777" w:rsidR="009D31D3" w:rsidRPr="00A23DA6" w:rsidRDefault="009D31D3" w:rsidP="009D31D3">
                      <w:pPr>
                        <w:rPr>
                          <w:lang w:val="fr-FR"/>
                        </w:rPr>
                      </w:pPr>
                      <w:r>
                        <w:t>&lt;</w:t>
                      </w:r>
                      <w:proofErr w:type="spellStart"/>
                      <w:proofErr w:type="gramStart"/>
                      <w:r>
                        <w:t>img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EBDB3F" w14:textId="7541D1CC" w:rsidR="00A23DA6" w:rsidRDefault="00A23DA6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5A46C20C" w14:textId="0A23D48C" w:rsidR="00A23DA6" w:rsidRDefault="009D31D3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  <w:r w:rsidRPr="00A23DA6">
        <w:rPr>
          <w:rFonts w:eastAsia="Andale Sans UI" w:cs="Tahoma"/>
          <w:noProof/>
          <w:sz w:val="22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3CB6DF70" wp14:editId="0DE8E6BC">
                <wp:simplePos x="0" y="0"/>
                <wp:positionH relativeFrom="column">
                  <wp:posOffset>2251075</wp:posOffset>
                </wp:positionH>
                <wp:positionV relativeFrom="paragraph">
                  <wp:posOffset>161925</wp:posOffset>
                </wp:positionV>
                <wp:extent cx="1767840" cy="1404620"/>
                <wp:effectExtent l="0" t="0" r="381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1B70E" w14:textId="77777777" w:rsidR="009D31D3" w:rsidRPr="009D31D3" w:rsidRDefault="009D31D3" w:rsidP="009D31D3">
                            <w:pPr>
                              <w:rPr>
                                <w:color w:val="00B050"/>
                                <w:lang w:val="fr-FR"/>
                              </w:rPr>
                            </w:pPr>
                            <w:r w:rsidRPr="009D31D3">
                              <w:rPr>
                                <w:color w:val="00B050"/>
                              </w:rPr>
                              <w:t>&lt;article&gt; ou &lt;div&gt;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B6DF70" id="_x0000_s1053" type="#_x0000_t202" style="position:absolute;left:0;text-align:left;margin-left:177.25pt;margin-top:12.75pt;width:139.2pt;height:110.6pt;z-index:251825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" stroked="f">
                <v:textbox style="mso-fit-shape-to-text:t">
                  <w:txbxContent>
                    <w:p w14:paraId="3F41B70E" w14:textId="77777777" w:rsidR="009D31D3" w:rsidRPr="009D31D3" w:rsidRDefault="009D31D3" w:rsidP="009D31D3">
                      <w:pPr>
                        <w:rPr>
                          <w:color w:val="00B050"/>
                          <w:lang w:val="fr-FR"/>
                        </w:rPr>
                      </w:pPr>
                      <w:r w:rsidRPr="009D31D3">
                        <w:rPr>
                          <w:color w:val="00B050"/>
                        </w:rPr>
                        <w:t>&lt;</w:t>
                      </w:r>
                      <w:proofErr w:type="gramStart"/>
                      <w:r w:rsidRPr="009D31D3">
                        <w:rPr>
                          <w:color w:val="00B050"/>
                        </w:rPr>
                        <w:t>article</w:t>
                      </w:r>
                      <w:proofErr w:type="gramEnd"/>
                      <w:r w:rsidRPr="009D31D3">
                        <w:rPr>
                          <w:color w:val="00B050"/>
                        </w:rPr>
                        <w:t xml:space="preserve">&gt; </w:t>
                      </w:r>
                      <w:proofErr w:type="spellStart"/>
                      <w:r w:rsidRPr="009D31D3">
                        <w:rPr>
                          <w:color w:val="00B050"/>
                        </w:rPr>
                        <w:t>ou</w:t>
                      </w:r>
                      <w:proofErr w:type="spellEnd"/>
                      <w:r w:rsidRPr="009D31D3">
                        <w:rPr>
                          <w:color w:val="00B050"/>
                        </w:rPr>
                        <w:t xml:space="preserve"> 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8F2F1B" w14:textId="041DE697" w:rsidR="00A23DA6" w:rsidRDefault="00A23DA6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7B0F1C76" w14:textId="5E3FAA2D" w:rsidR="00A23DA6" w:rsidRDefault="00A23DA6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0DC3CC2A" w14:textId="1346E48C" w:rsidR="00A23DA6" w:rsidRDefault="00A23DA6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2B7C0CF3" w14:textId="14F57593" w:rsidR="00A23DA6" w:rsidRDefault="00A23DA6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510987C4" w14:textId="77777777" w:rsidR="00A23DA6" w:rsidRDefault="00A23DA6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75AA3A99" w14:textId="77777777" w:rsidR="00A23DA6" w:rsidRDefault="00A23DA6" w:rsidP="00A23DA6">
      <w:pPr>
        <w:tabs>
          <w:tab w:val="left" w:pos="3165"/>
          <w:tab w:val="left" w:pos="7852"/>
        </w:tabs>
        <w:ind w:firstLine="720"/>
        <w:rPr>
          <w:rFonts w:eastAsia="Andale Sans UI" w:cs="Tahoma"/>
          <w:sz w:val="22"/>
          <w:szCs w:val="24"/>
          <w:lang w:val="fr-FR" w:eastAsia="en-US" w:bidi="en-US"/>
        </w:rPr>
      </w:pPr>
    </w:p>
    <w:p w14:paraId="76131E4E" w14:textId="5A7FE651" w:rsidR="00A23DA6" w:rsidRPr="00BC4B98" w:rsidRDefault="00A23DA6" w:rsidP="00A77EB3">
      <w:pPr>
        <w:tabs>
          <w:tab w:val="left" w:pos="3165"/>
          <w:tab w:val="left" w:pos="7852"/>
        </w:tabs>
        <w:rPr>
          <w:rFonts w:eastAsia="Andale Sans UI" w:cs="Tahoma"/>
          <w:sz w:val="22"/>
          <w:szCs w:val="24"/>
          <w:lang w:val="fr-FR" w:eastAsia="en-US" w:bidi="en-US"/>
        </w:rPr>
      </w:pPr>
    </w:p>
    <w:sectPr w:rsidR="00A23DA6" w:rsidRPr="00BC4B98" w:rsidSect="006B3B13">
      <w:headerReference w:type="default" r:id="rId13"/>
      <w:footerReference w:type="default" r:id="rId14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F908B" w14:textId="77777777" w:rsidR="00CD0969" w:rsidRDefault="00CD0969" w:rsidP="006C7E58">
      <w:r>
        <w:separator/>
      </w:r>
    </w:p>
  </w:endnote>
  <w:endnote w:type="continuationSeparator" w:id="0">
    <w:p w14:paraId="31F17E89" w14:textId="77777777" w:rsidR="00CD0969" w:rsidRDefault="00CD0969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A2662" w14:paraId="157416F4" w14:textId="77777777" w:rsidTr="00867E02">
      <w:tc>
        <w:tcPr>
          <w:tcW w:w="4889" w:type="dxa"/>
          <w:vAlign w:val="bottom"/>
        </w:tcPr>
        <w:p w14:paraId="157416F2" w14:textId="19340008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F48E6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1F48E6">
              <w:rPr>
                <w:noProof/>
              </w:rPr>
              <w:t>3</w:t>
            </w:r>
          </w:fldSimple>
        </w:p>
      </w:tc>
      <w:tc>
        <w:tcPr>
          <w:tcW w:w="4890" w:type="dxa"/>
        </w:tcPr>
        <w:p w14:paraId="157416F3" w14:textId="480FF55D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3F515" w14:textId="77777777" w:rsidR="00CD0969" w:rsidRDefault="00CD0969" w:rsidP="006C7E58">
      <w:r>
        <w:separator/>
      </w:r>
    </w:p>
  </w:footnote>
  <w:footnote w:type="continuationSeparator" w:id="0">
    <w:p w14:paraId="78340004" w14:textId="77777777" w:rsidR="00CD0969" w:rsidRDefault="00CD0969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0" w14:textId="496EBE0F" w:rsidR="002A2662" w:rsidRPr="00401B0B" w:rsidRDefault="00331D1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Module 02 - Les balises HTML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A0D7C"/>
    <w:rsid w:val="001B4DA8"/>
    <w:rsid w:val="001C739D"/>
    <w:rsid w:val="001D3BFC"/>
    <w:rsid w:val="001F18FA"/>
    <w:rsid w:val="001F48E6"/>
    <w:rsid w:val="002020E8"/>
    <w:rsid w:val="002102E7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31D17"/>
    <w:rsid w:val="003548A0"/>
    <w:rsid w:val="003709F1"/>
    <w:rsid w:val="0037250F"/>
    <w:rsid w:val="00382C06"/>
    <w:rsid w:val="00384614"/>
    <w:rsid w:val="00387206"/>
    <w:rsid w:val="003C6A4C"/>
    <w:rsid w:val="003C6EFC"/>
    <w:rsid w:val="003E676A"/>
    <w:rsid w:val="00401B0B"/>
    <w:rsid w:val="00450C5E"/>
    <w:rsid w:val="00492FCA"/>
    <w:rsid w:val="00494DCF"/>
    <w:rsid w:val="004C2502"/>
    <w:rsid w:val="004F2C2E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71E29"/>
    <w:rsid w:val="006939F9"/>
    <w:rsid w:val="006B3B13"/>
    <w:rsid w:val="006C573C"/>
    <w:rsid w:val="006C7E58"/>
    <w:rsid w:val="007007CE"/>
    <w:rsid w:val="00713863"/>
    <w:rsid w:val="0071644F"/>
    <w:rsid w:val="007327B9"/>
    <w:rsid w:val="00743993"/>
    <w:rsid w:val="00764007"/>
    <w:rsid w:val="007910EE"/>
    <w:rsid w:val="007A1C97"/>
    <w:rsid w:val="007A21D7"/>
    <w:rsid w:val="007C301D"/>
    <w:rsid w:val="007D1155"/>
    <w:rsid w:val="007D2F04"/>
    <w:rsid w:val="007E0E92"/>
    <w:rsid w:val="007E7D3C"/>
    <w:rsid w:val="00804243"/>
    <w:rsid w:val="008065FD"/>
    <w:rsid w:val="008130F1"/>
    <w:rsid w:val="0083499D"/>
    <w:rsid w:val="00845605"/>
    <w:rsid w:val="00863103"/>
    <w:rsid w:val="008672FD"/>
    <w:rsid w:val="00867E02"/>
    <w:rsid w:val="00883A68"/>
    <w:rsid w:val="008B220B"/>
    <w:rsid w:val="008C4915"/>
    <w:rsid w:val="008D35C2"/>
    <w:rsid w:val="008E5DAD"/>
    <w:rsid w:val="008E6D1D"/>
    <w:rsid w:val="00922F94"/>
    <w:rsid w:val="00924F5F"/>
    <w:rsid w:val="00937048"/>
    <w:rsid w:val="00952645"/>
    <w:rsid w:val="00954E03"/>
    <w:rsid w:val="0096128A"/>
    <w:rsid w:val="00964B34"/>
    <w:rsid w:val="0096503B"/>
    <w:rsid w:val="009731EA"/>
    <w:rsid w:val="009862DE"/>
    <w:rsid w:val="00990B02"/>
    <w:rsid w:val="009B390D"/>
    <w:rsid w:val="009C09D3"/>
    <w:rsid w:val="009C2AC3"/>
    <w:rsid w:val="009D1251"/>
    <w:rsid w:val="009D31D3"/>
    <w:rsid w:val="00A055CF"/>
    <w:rsid w:val="00A23DA6"/>
    <w:rsid w:val="00A361C9"/>
    <w:rsid w:val="00A77EB3"/>
    <w:rsid w:val="00A93073"/>
    <w:rsid w:val="00A94283"/>
    <w:rsid w:val="00AB22DE"/>
    <w:rsid w:val="00B027AA"/>
    <w:rsid w:val="00B04A1E"/>
    <w:rsid w:val="00B1718A"/>
    <w:rsid w:val="00B43E3B"/>
    <w:rsid w:val="00B71A2E"/>
    <w:rsid w:val="00B73331"/>
    <w:rsid w:val="00B75A86"/>
    <w:rsid w:val="00B7614C"/>
    <w:rsid w:val="00BA4E30"/>
    <w:rsid w:val="00BB2F17"/>
    <w:rsid w:val="00BB5E5B"/>
    <w:rsid w:val="00BC4B98"/>
    <w:rsid w:val="00BF077F"/>
    <w:rsid w:val="00C16564"/>
    <w:rsid w:val="00C33697"/>
    <w:rsid w:val="00C41B0B"/>
    <w:rsid w:val="00C62D79"/>
    <w:rsid w:val="00C87756"/>
    <w:rsid w:val="00CA5C15"/>
    <w:rsid w:val="00CB6767"/>
    <w:rsid w:val="00CC4730"/>
    <w:rsid w:val="00CD0969"/>
    <w:rsid w:val="00CD6D6E"/>
    <w:rsid w:val="00CE2F19"/>
    <w:rsid w:val="00D14314"/>
    <w:rsid w:val="00D2004D"/>
    <w:rsid w:val="00D31AF1"/>
    <w:rsid w:val="00D85BA4"/>
    <w:rsid w:val="00D869CE"/>
    <w:rsid w:val="00D909BB"/>
    <w:rsid w:val="00D96678"/>
    <w:rsid w:val="00DB4B72"/>
    <w:rsid w:val="00DD47B3"/>
    <w:rsid w:val="00E01FDD"/>
    <w:rsid w:val="00E21500"/>
    <w:rsid w:val="00E246FE"/>
    <w:rsid w:val="00E34680"/>
    <w:rsid w:val="00E36F60"/>
    <w:rsid w:val="00E4477C"/>
    <w:rsid w:val="00E615EA"/>
    <w:rsid w:val="00E638DF"/>
    <w:rsid w:val="00E7188C"/>
    <w:rsid w:val="00E861D3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5661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E861D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861D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861D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861D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8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Z5HNVW24N33T-678105430-1149</_dlc_DocId>
    <_dlc_DocIdUrl xmlns="48513151-72dc-4d20-a25c-0c8180736831">
      <Url>http://inet/eni-transverse/ecole-numérique/_layouts/15/DocIdRedir.aspx?ID=Z5HNVW24N33T-678105430-1149</Url>
      <Description>Z5HNVW24N33T-678105430-1149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48513151-72dc-4d20-a25c-0c818073683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D153952-589D-499A-B9B1-400238CD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432</TotalTime>
  <Pages>3</Pages>
  <Words>76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16</cp:revision>
  <cp:lastPrinted>2016-10-05T13:21:00Z</cp:lastPrinted>
  <dcterms:created xsi:type="dcterms:W3CDTF">2017-06-02T05:57:00Z</dcterms:created>
  <dcterms:modified xsi:type="dcterms:W3CDTF">2017-11-27T09:23:00Z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c3627f75-febc-4cc0-8bd1-a5078689bed5</vt:lpwstr>
  </property>
</Properties>
</file>